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5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22"/>
        <w:gridCol w:w="724"/>
        <w:gridCol w:w="6511"/>
      </w:tblGrid>
      <w:tr w:rsidR="001B2ABD" w:rsidRPr="00D426A6" w14:paraId="4722D7C3" w14:textId="77777777" w:rsidTr="00DC6746">
        <w:trPr>
          <w:trHeight w:val="2311"/>
        </w:trPr>
        <w:tc>
          <w:tcPr>
            <w:tcW w:w="3622" w:type="dxa"/>
            <w:vAlign w:val="bottom"/>
          </w:tcPr>
          <w:p w14:paraId="4122A1B0" w14:textId="5F57D644" w:rsidR="001B2ABD" w:rsidRDefault="00D426A6" w:rsidP="001B2ABD">
            <w:pPr>
              <w:tabs>
                <w:tab w:val="left" w:pos="990"/>
              </w:tabs>
              <w:jc w:val="center"/>
            </w:pPr>
            <w:r w:rsidRPr="00B37B34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BBA2F68" wp14:editId="40205425">
                  <wp:simplePos x="0" y="0"/>
                  <wp:positionH relativeFrom="column">
                    <wp:posOffset>288925</wp:posOffset>
                  </wp:positionH>
                  <wp:positionV relativeFrom="paragraph">
                    <wp:posOffset>-742315</wp:posOffset>
                  </wp:positionV>
                  <wp:extent cx="1499870" cy="1499870"/>
                  <wp:effectExtent l="0" t="0" r="5080" b="5080"/>
                  <wp:wrapNone/>
                  <wp:docPr id="6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3B16F66-9CDD-4F5B-9FE7-0EB15115A15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E3B16F66-9CDD-4F5B-9FE7-0EB15115A155}"/>
                              </a:ext>
                            </a:extLst>
                          </pic:cNvPr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15" t="607" r="694" b="25840"/>
                          <a:stretch/>
                        </pic:blipFill>
                        <pic:spPr bwMode="auto">
                          <a:xfrm>
                            <a:off x="0" y="0"/>
                            <a:ext cx="1499870" cy="1499870"/>
                          </a:xfrm>
                          <a:custGeom>
                            <a:avLst/>
                            <a:gdLst>
                              <a:gd name="connsiteX0" fmla="*/ 1076960 w 2153920"/>
                              <a:gd name="connsiteY0" fmla="*/ 0 h 2153920"/>
                              <a:gd name="connsiteX1" fmla="*/ 2153920 w 2153920"/>
                              <a:gd name="connsiteY1" fmla="*/ 1076960 h 2153920"/>
                              <a:gd name="connsiteX2" fmla="*/ 1076960 w 2153920"/>
                              <a:gd name="connsiteY2" fmla="*/ 2153920 h 2153920"/>
                              <a:gd name="connsiteX3" fmla="*/ 0 w 2153920"/>
                              <a:gd name="connsiteY3" fmla="*/ 1076960 h 2153920"/>
                              <a:gd name="connsiteX4" fmla="*/ 1076960 w 2153920"/>
                              <a:gd name="connsiteY4" fmla="*/ 0 h 21539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53920" h="2153920">
                                <a:moveTo>
                                  <a:pt x="1076960" y="0"/>
                                </a:moveTo>
                                <a:cubicBezTo>
                                  <a:pt x="1671749" y="0"/>
                                  <a:pt x="2153920" y="482171"/>
                                  <a:pt x="2153920" y="1076960"/>
                                </a:cubicBezTo>
                                <a:cubicBezTo>
                                  <a:pt x="2153920" y="1671749"/>
                                  <a:pt x="1671749" y="2153920"/>
                                  <a:pt x="1076960" y="2153920"/>
                                </a:cubicBezTo>
                                <a:cubicBezTo>
                                  <a:pt x="482171" y="2153920"/>
                                  <a:pt x="0" y="1671749"/>
                                  <a:pt x="0" y="1076960"/>
                                </a:cubicBezTo>
                                <a:cubicBezTo>
                                  <a:pt x="0" y="482171"/>
                                  <a:pt x="482171" y="0"/>
                                  <a:pt x="107696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4" w:type="dxa"/>
          </w:tcPr>
          <w:p w14:paraId="68A1AD1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11" w:type="dxa"/>
            <w:vAlign w:val="bottom"/>
          </w:tcPr>
          <w:p w14:paraId="1D7B09A7" w14:textId="017C0FBD" w:rsidR="001B2ABD" w:rsidRPr="008D4BA9" w:rsidRDefault="00D426A6" w:rsidP="001B2ABD">
            <w:pPr>
              <w:pStyle w:val="Title"/>
              <w:rPr>
                <w:sz w:val="56"/>
                <w:szCs w:val="56"/>
                <w:lang w:val="en-IN"/>
              </w:rPr>
            </w:pPr>
            <w:r w:rsidRPr="008D4BA9">
              <w:rPr>
                <w:b/>
                <w:bCs/>
                <w:sz w:val="56"/>
                <w:szCs w:val="56"/>
                <w:lang w:val="en-IN"/>
              </w:rPr>
              <w:t>Sattwik Suman</w:t>
            </w:r>
            <w:r w:rsidRPr="008D4BA9">
              <w:rPr>
                <w:sz w:val="56"/>
                <w:szCs w:val="56"/>
                <w:lang w:val="en-IN"/>
              </w:rPr>
              <w:t xml:space="preserve"> Das</w:t>
            </w:r>
          </w:p>
          <w:p w14:paraId="7317DBAE" w14:textId="7AE9C38F" w:rsidR="001B2ABD" w:rsidRDefault="00D426A6" w:rsidP="003B10C1">
            <w:pPr>
              <w:pStyle w:val="Subtitle"/>
              <w:spacing w:after="240"/>
              <w:rPr>
                <w:spacing w:val="0"/>
                <w:w w:val="100"/>
                <w:sz w:val="28"/>
                <w:szCs w:val="24"/>
                <w:lang w:val="en-IN"/>
              </w:rPr>
            </w:pPr>
            <w:r w:rsidRPr="00D426A6">
              <w:rPr>
                <w:spacing w:val="0"/>
                <w:w w:val="100"/>
                <w:sz w:val="28"/>
                <w:szCs w:val="24"/>
                <w:lang w:val="en-IN"/>
              </w:rPr>
              <w:t>M.Sc. Data Analytics and Decision Science</w:t>
            </w:r>
          </w:p>
          <w:p w14:paraId="1AA31F8F" w14:textId="5DFA2004" w:rsidR="003B10C1" w:rsidRPr="003B10C1" w:rsidRDefault="003B10C1" w:rsidP="003B10C1">
            <w:pPr>
              <w:rPr>
                <w:lang w:val="en-IN"/>
              </w:rPr>
            </w:pPr>
            <w:r w:rsidRPr="003B10C1">
              <w:rPr>
                <w:b/>
                <w:bCs/>
                <w:lang w:val="en-IN"/>
              </w:rPr>
              <w:t>Address:</w:t>
            </w:r>
            <w:r w:rsidRPr="003B10C1">
              <w:rPr>
                <w:lang w:val="en-IN"/>
              </w:rPr>
              <w:t xml:space="preserve"> </w:t>
            </w:r>
            <w:proofErr w:type="spellStart"/>
            <w:r w:rsidRPr="003B10C1">
              <w:rPr>
                <w:lang w:val="en-IN"/>
              </w:rPr>
              <w:t>Ditzingen</w:t>
            </w:r>
            <w:proofErr w:type="spellEnd"/>
            <w:r w:rsidRPr="003B10C1">
              <w:rPr>
                <w:lang w:val="en-IN"/>
              </w:rPr>
              <w:t xml:space="preserve">, Germany </w:t>
            </w:r>
            <w:r>
              <w:rPr>
                <w:lang w:val="en-IN"/>
              </w:rPr>
              <w:t xml:space="preserve">| </w:t>
            </w:r>
            <w:r w:rsidRPr="003B10C1">
              <w:rPr>
                <w:b/>
                <w:bCs/>
                <w:lang w:val="en-IN"/>
              </w:rPr>
              <w:t>Phone:</w:t>
            </w:r>
            <w:r w:rsidRPr="003B10C1">
              <w:rPr>
                <w:lang w:val="en-IN"/>
              </w:rPr>
              <w:t xml:space="preserve"> +49 15225853167 </w:t>
            </w:r>
          </w:p>
          <w:p w14:paraId="03B254FE" w14:textId="5FAB3190" w:rsidR="003B10C1" w:rsidRPr="003B10C1" w:rsidRDefault="003B10C1" w:rsidP="003B10C1">
            <w:pPr>
              <w:rPr>
                <w:lang w:val="en-IN"/>
              </w:rPr>
            </w:pPr>
            <w:r w:rsidRPr="003B10C1">
              <w:rPr>
                <w:b/>
                <w:bCs/>
                <w:lang w:val="en-IN"/>
              </w:rPr>
              <w:t>Email:</w:t>
            </w:r>
            <w:r w:rsidRPr="003B10C1">
              <w:rPr>
                <w:lang w:val="en-IN"/>
              </w:rPr>
              <w:t xml:space="preserve"> sattwik.das@rwth-aachen.de </w:t>
            </w:r>
          </w:p>
          <w:p w14:paraId="142E1686" w14:textId="459941AC" w:rsidR="00DF784F" w:rsidRPr="00DF784F" w:rsidRDefault="003B10C1" w:rsidP="003B10C1">
            <w:pPr>
              <w:rPr>
                <w:lang w:val="en-IN"/>
              </w:rPr>
            </w:pPr>
            <w:r w:rsidRPr="003B10C1">
              <w:rPr>
                <w:b/>
                <w:bCs/>
                <w:lang w:val="en-IN"/>
              </w:rPr>
              <w:t>Web:</w:t>
            </w:r>
            <w:r w:rsidRPr="003B10C1">
              <w:rPr>
                <w:lang w:val="en-IN"/>
              </w:rPr>
              <w:t xml:space="preserve"> linkedin.com/in/</w:t>
            </w:r>
            <w:proofErr w:type="spellStart"/>
            <w:r w:rsidRPr="003B10C1">
              <w:rPr>
                <w:lang w:val="en-IN"/>
              </w:rPr>
              <w:t>sattwiksuman</w:t>
            </w:r>
            <w:proofErr w:type="spellEnd"/>
            <w:r w:rsidRPr="003B10C1">
              <w:rPr>
                <w:lang w:val="en-IN"/>
              </w:rPr>
              <w:t>, github.com/</w:t>
            </w:r>
            <w:proofErr w:type="spellStart"/>
            <w:r w:rsidRPr="003B10C1">
              <w:rPr>
                <w:lang w:val="en-IN"/>
              </w:rPr>
              <w:t>sattwiksuman</w:t>
            </w:r>
            <w:proofErr w:type="spellEnd"/>
          </w:p>
        </w:tc>
      </w:tr>
      <w:tr w:rsidR="001B2ABD" w14:paraId="4704A748" w14:textId="77777777" w:rsidTr="003210BC">
        <w:trPr>
          <w:trHeight w:val="11780"/>
        </w:trPr>
        <w:tc>
          <w:tcPr>
            <w:tcW w:w="3622" w:type="dxa"/>
          </w:tcPr>
          <w:p w14:paraId="1EBC3FD0" w14:textId="223667D3" w:rsidR="001B2ABD" w:rsidRDefault="00C10128" w:rsidP="00036450">
            <w:pPr>
              <w:pStyle w:val="Heading3"/>
            </w:pPr>
            <w:sdt>
              <w:sdtPr>
                <w:id w:val="-1711873194"/>
                <w:placeholder>
                  <w:docPart w:val="F7AAB735D6284A1CB6E6E889FC9DA44B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9F6C61">
                  <w:rPr>
                    <w:color w:val="auto"/>
                  </w:rPr>
                  <w:t>Profile</w:t>
                </w:r>
              </w:sdtContent>
            </w:sdt>
            <w:r w:rsidR="009F6C61">
              <w:t>:</w:t>
            </w:r>
          </w:p>
          <w:p w14:paraId="0C8D11B0" w14:textId="56530BF7" w:rsidR="009F6C61" w:rsidRPr="00F63A81" w:rsidRDefault="009F6C61" w:rsidP="00F63A81">
            <w:pPr>
              <w:pStyle w:val="ListParagraph"/>
              <w:numPr>
                <w:ilvl w:val="0"/>
                <w:numId w:val="9"/>
              </w:numPr>
              <w:ind w:left="315" w:hanging="284"/>
              <w:rPr>
                <w:sz w:val="18"/>
                <w:szCs w:val="18"/>
              </w:rPr>
            </w:pPr>
            <w:r w:rsidRPr="00F63A81">
              <w:rPr>
                <w:sz w:val="18"/>
                <w:szCs w:val="18"/>
              </w:rPr>
              <w:t>7 years of work experience in Space Industry</w:t>
            </w:r>
            <w:r w:rsidRPr="00F63A81">
              <w:rPr>
                <w:sz w:val="18"/>
                <w:szCs w:val="18"/>
              </w:rPr>
              <w:t>.</w:t>
            </w:r>
          </w:p>
          <w:p w14:paraId="1AEC53E6" w14:textId="4AFEDC58" w:rsidR="009F6C61" w:rsidRPr="00F63A81" w:rsidRDefault="009F6C61" w:rsidP="00F63A81">
            <w:pPr>
              <w:pStyle w:val="ListParagraph"/>
              <w:numPr>
                <w:ilvl w:val="0"/>
                <w:numId w:val="9"/>
              </w:numPr>
              <w:ind w:left="315" w:hanging="284"/>
              <w:rPr>
                <w:sz w:val="18"/>
                <w:szCs w:val="18"/>
              </w:rPr>
            </w:pPr>
            <w:r w:rsidRPr="00F63A81">
              <w:rPr>
                <w:sz w:val="18"/>
                <w:szCs w:val="18"/>
              </w:rPr>
              <w:t>Internship experience in Autonomous Driving, Machine Learning, Database Migration and Web Development</w:t>
            </w:r>
            <w:r w:rsidRPr="00F63A81">
              <w:rPr>
                <w:sz w:val="18"/>
                <w:szCs w:val="18"/>
              </w:rPr>
              <w:t>.</w:t>
            </w:r>
          </w:p>
          <w:p w14:paraId="6017E111" w14:textId="2A9D4E0E" w:rsidR="00036450" w:rsidRPr="00F63A81" w:rsidRDefault="009F6C61" w:rsidP="00F63A81">
            <w:pPr>
              <w:pStyle w:val="ListParagraph"/>
              <w:numPr>
                <w:ilvl w:val="0"/>
                <w:numId w:val="9"/>
              </w:numPr>
              <w:ind w:left="315" w:hanging="284"/>
              <w:rPr>
                <w:sz w:val="18"/>
                <w:szCs w:val="18"/>
              </w:rPr>
            </w:pPr>
            <w:r w:rsidRPr="00F63A81">
              <w:rPr>
                <w:sz w:val="18"/>
                <w:szCs w:val="18"/>
              </w:rPr>
              <w:t>Seeking Master’s Thesis opportunity in the industry</w:t>
            </w:r>
            <w:r w:rsidRPr="00F63A81">
              <w:rPr>
                <w:sz w:val="18"/>
                <w:szCs w:val="18"/>
              </w:rPr>
              <w:t>.</w:t>
            </w:r>
          </w:p>
          <w:p w14:paraId="00AFE826" w14:textId="5E79BCE7" w:rsidR="009F6C61" w:rsidRPr="009F6C61" w:rsidRDefault="009F6C61" w:rsidP="009F6C61">
            <w:pPr>
              <w:spacing w:after="240"/>
              <w:rPr>
                <w:b/>
                <w:bCs/>
                <w:szCs w:val="18"/>
              </w:rPr>
            </w:pPr>
            <w:r w:rsidRPr="009F6C61">
              <w:rPr>
                <w:rFonts w:asciiTheme="majorHAnsi" w:eastAsiaTheme="majorEastAsia" w:hAnsiTheme="majorHAnsi" w:cstheme="majorBidi"/>
                <w:b/>
                <w:caps/>
                <w:sz w:val="22"/>
                <w:szCs w:val="24"/>
              </w:rPr>
              <w:t>NATIONALITY</w:t>
            </w:r>
            <w:r w:rsidRPr="009F6C61">
              <w:rPr>
                <w:b/>
                <w:bCs/>
                <w:szCs w:val="18"/>
              </w:rPr>
              <w:t xml:space="preserve">: </w:t>
            </w:r>
            <w:r w:rsidRPr="009F6C61">
              <w:rPr>
                <w:szCs w:val="18"/>
              </w:rPr>
              <w:t xml:space="preserve">Indian </w:t>
            </w:r>
          </w:p>
          <w:p w14:paraId="2D010B22" w14:textId="7951E559" w:rsidR="009F6C61" w:rsidRPr="009F6C61" w:rsidRDefault="009F6C61" w:rsidP="009F6C61">
            <w:pPr>
              <w:spacing w:after="240"/>
              <w:rPr>
                <w:szCs w:val="18"/>
              </w:rPr>
            </w:pPr>
            <w:r w:rsidRPr="009F6C61">
              <w:rPr>
                <w:rFonts w:asciiTheme="majorHAnsi" w:eastAsiaTheme="majorEastAsia" w:hAnsiTheme="majorHAnsi" w:cstheme="majorBidi"/>
                <w:b/>
                <w:caps/>
                <w:sz w:val="22"/>
                <w:szCs w:val="24"/>
              </w:rPr>
              <w:t>Birth</w:t>
            </w:r>
            <w:r>
              <w:rPr>
                <w:rFonts w:asciiTheme="majorHAnsi" w:eastAsiaTheme="majorEastAsia" w:hAnsiTheme="majorHAnsi" w:cstheme="majorBidi"/>
                <w:b/>
                <w:caps/>
                <w:sz w:val="22"/>
                <w:szCs w:val="24"/>
              </w:rPr>
              <w:t xml:space="preserve">: </w:t>
            </w:r>
            <w:r w:rsidRPr="009F6C61">
              <w:rPr>
                <w:szCs w:val="18"/>
              </w:rPr>
              <w:t xml:space="preserve">24.12.1989 </w:t>
            </w:r>
          </w:p>
          <w:p w14:paraId="0F22330E" w14:textId="336CD397" w:rsidR="00036450" w:rsidRPr="009F6C61" w:rsidRDefault="009F6C61" w:rsidP="009F6C61">
            <w:pPr>
              <w:spacing w:after="240"/>
              <w:rPr>
                <w:szCs w:val="18"/>
              </w:rPr>
            </w:pPr>
            <w:r w:rsidRPr="009F6C61">
              <w:rPr>
                <w:rFonts w:asciiTheme="majorHAnsi" w:eastAsiaTheme="majorEastAsia" w:hAnsiTheme="majorHAnsi" w:cstheme="majorBidi"/>
                <w:b/>
                <w:caps/>
                <w:sz w:val="22"/>
                <w:szCs w:val="24"/>
              </w:rPr>
              <w:t>Marital Status</w:t>
            </w:r>
            <w:r>
              <w:rPr>
                <w:rFonts w:asciiTheme="majorHAnsi" w:eastAsiaTheme="majorEastAsia" w:hAnsiTheme="majorHAnsi" w:cstheme="majorBidi"/>
                <w:b/>
                <w:caps/>
                <w:sz w:val="22"/>
                <w:szCs w:val="24"/>
              </w:rPr>
              <w:t xml:space="preserve">: </w:t>
            </w:r>
            <w:r w:rsidRPr="009F6C61">
              <w:rPr>
                <w:szCs w:val="18"/>
              </w:rPr>
              <w:t>Married</w:t>
            </w:r>
          </w:p>
          <w:p w14:paraId="1E73CE47" w14:textId="77777777" w:rsidR="009F6C61" w:rsidRPr="009F6C61" w:rsidRDefault="009F6C61" w:rsidP="003210BC">
            <w:pPr>
              <w:spacing w:line="360" w:lineRule="auto"/>
              <w:rPr>
                <w:rFonts w:asciiTheme="majorHAnsi" w:eastAsiaTheme="majorEastAsia" w:hAnsiTheme="majorHAnsi" w:cstheme="majorBidi"/>
                <w:b/>
                <w:caps/>
                <w:sz w:val="22"/>
                <w:szCs w:val="24"/>
              </w:rPr>
            </w:pPr>
            <w:r w:rsidRPr="009F6C61">
              <w:rPr>
                <w:rFonts w:asciiTheme="majorHAnsi" w:eastAsiaTheme="majorEastAsia" w:hAnsiTheme="majorHAnsi" w:cstheme="majorBidi"/>
                <w:b/>
                <w:caps/>
                <w:sz w:val="22"/>
                <w:szCs w:val="24"/>
              </w:rPr>
              <w:t xml:space="preserve">Skills: </w:t>
            </w:r>
          </w:p>
          <w:p w14:paraId="5BBD331D" w14:textId="4208B1F6" w:rsidR="009F6C61" w:rsidRPr="009F6C61" w:rsidRDefault="009F6C61" w:rsidP="003210BC">
            <w:pPr>
              <w:pStyle w:val="ListParagraph"/>
              <w:numPr>
                <w:ilvl w:val="0"/>
                <w:numId w:val="9"/>
              </w:numPr>
              <w:ind w:left="315" w:hanging="284"/>
              <w:rPr>
                <w:sz w:val="18"/>
                <w:szCs w:val="18"/>
              </w:rPr>
            </w:pPr>
            <w:r w:rsidRPr="009F6C61">
              <w:rPr>
                <w:sz w:val="18"/>
                <w:szCs w:val="18"/>
              </w:rPr>
              <w:t>Data Science</w:t>
            </w:r>
          </w:p>
          <w:p w14:paraId="045EB7A8" w14:textId="7DC30534" w:rsidR="009F6C61" w:rsidRPr="009F6C61" w:rsidRDefault="009F6C61" w:rsidP="003210BC">
            <w:pPr>
              <w:pStyle w:val="ListParagraph"/>
              <w:numPr>
                <w:ilvl w:val="0"/>
                <w:numId w:val="9"/>
              </w:numPr>
              <w:ind w:left="315" w:hanging="284"/>
              <w:rPr>
                <w:sz w:val="18"/>
                <w:szCs w:val="18"/>
              </w:rPr>
            </w:pPr>
            <w:r w:rsidRPr="009F6C61">
              <w:rPr>
                <w:sz w:val="18"/>
                <w:szCs w:val="18"/>
              </w:rPr>
              <w:t xml:space="preserve">Machine Learning </w:t>
            </w:r>
          </w:p>
          <w:p w14:paraId="40B84C86" w14:textId="357F41DE" w:rsidR="009F6C61" w:rsidRPr="009F6C61" w:rsidRDefault="009F6C61" w:rsidP="003210BC">
            <w:pPr>
              <w:pStyle w:val="ListParagraph"/>
              <w:numPr>
                <w:ilvl w:val="0"/>
                <w:numId w:val="9"/>
              </w:numPr>
              <w:ind w:left="315" w:hanging="284"/>
              <w:rPr>
                <w:sz w:val="18"/>
                <w:szCs w:val="18"/>
              </w:rPr>
            </w:pPr>
            <w:r w:rsidRPr="009F6C61">
              <w:rPr>
                <w:sz w:val="18"/>
                <w:szCs w:val="18"/>
              </w:rPr>
              <w:t>Artificial Intelligence</w:t>
            </w:r>
          </w:p>
          <w:p w14:paraId="795C75C3" w14:textId="554E975C" w:rsidR="009F6C61" w:rsidRPr="009F6C61" w:rsidRDefault="009F6C61" w:rsidP="003210BC">
            <w:pPr>
              <w:pStyle w:val="ListParagraph"/>
              <w:numPr>
                <w:ilvl w:val="0"/>
                <w:numId w:val="9"/>
              </w:numPr>
              <w:ind w:left="315" w:hanging="284"/>
              <w:rPr>
                <w:sz w:val="18"/>
                <w:szCs w:val="18"/>
              </w:rPr>
            </w:pPr>
            <w:r w:rsidRPr="009F6C61">
              <w:rPr>
                <w:sz w:val="18"/>
                <w:szCs w:val="18"/>
              </w:rPr>
              <w:t xml:space="preserve">Reinforcement Learning </w:t>
            </w:r>
          </w:p>
          <w:p w14:paraId="6B1EA5CF" w14:textId="7E93DE5E" w:rsidR="009F6C61" w:rsidRPr="009F6C61" w:rsidRDefault="009F6C61" w:rsidP="003210BC">
            <w:pPr>
              <w:pStyle w:val="ListParagraph"/>
              <w:numPr>
                <w:ilvl w:val="0"/>
                <w:numId w:val="9"/>
              </w:numPr>
              <w:ind w:left="315" w:hanging="284"/>
              <w:rPr>
                <w:sz w:val="18"/>
                <w:szCs w:val="18"/>
              </w:rPr>
            </w:pPr>
            <w:r w:rsidRPr="009F6C61">
              <w:rPr>
                <w:sz w:val="18"/>
                <w:szCs w:val="18"/>
              </w:rPr>
              <w:t>Time Series Analysis</w:t>
            </w:r>
          </w:p>
          <w:p w14:paraId="11CBECAA" w14:textId="4A7F954F" w:rsidR="009F6C61" w:rsidRPr="009F6C61" w:rsidRDefault="009F6C61" w:rsidP="003210BC">
            <w:pPr>
              <w:pStyle w:val="ListParagraph"/>
              <w:numPr>
                <w:ilvl w:val="0"/>
                <w:numId w:val="9"/>
              </w:numPr>
              <w:ind w:left="315" w:hanging="284"/>
              <w:rPr>
                <w:sz w:val="18"/>
                <w:szCs w:val="18"/>
              </w:rPr>
            </w:pPr>
            <w:r w:rsidRPr="009F6C61">
              <w:rPr>
                <w:sz w:val="18"/>
                <w:szCs w:val="18"/>
              </w:rPr>
              <w:t>Optimization</w:t>
            </w:r>
          </w:p>
          <w:p w14:paraId="5742EFFA" w14:textId="73426453" w:rsidR="009F6C61" w:rsidRPr="009F6C61" w:rsidRDefault="009F6C61" w:rsidP="003210BC">
            <w:pPr>
              <w:pStyle w:val="ListParagraph"/>
              <w:numPr>
                <w:ilvl w:val="0"/>
                <w:numId w:val="9"/>
              </w:numPr>
              <w:ind w:left="315" w:hanging="284"/>
              <w:rPr>
                <w:sz w:val="18"/>
                <w:szCs w:val="18"/>
              </w:rPr>
            </w:pPr>
            <w:r w:rsidRPr="009F6C61">
              <w:rPr>
                <w:sz w:val="18"/>
                <w:szCs w:val="18"/>
              </w:rPr>
              <w:t>Supply Chain Management</w:t>
            </w:r>
          </w:p>
          <w:p w14:paraId="3DFD28D4" w14:textId="3F2D6B4B" w:rsidR="009F6C61" w:rsidRPr="009F6C61" w:rsidRDefault="009F6C61" w:rsidP="003210BC">
            <w:pPr>
              <w:pStyle w:val="ListParagraph"/>
              <w:numPr>
                <w:ilvl w:val="0"/>
                <w:numId w:val="9"/>
              </w:numPr>
              <w:ind w:left="315" w:hanging="284"/>
              <w:rPr>
                <w:sz w:val="18"/>
                <w:szCs w:val="18"/>
              </w:rPr>
            </w:pPr>
            <w:r w:rsidRPr="009F6C61">
              <w:rPr>
                <w:sz w:val="18"/>
                <w:szCs w:val="18"/>
              </w:rPr>
              <w:t>Database Management</w:t>
            </w:r>
          </w:p>
          <w:p w14:paraId="34143325" w14:textId="7D345B77" w:rsidR="009F6C61" w:rsidRPr="009F6C61" w:rsidRDefault="009F6C61" w:rsidP="003210BC">
            <w:pPr>
              <w:pStyle w:val="ListParagraph"/>
              <w:numPr>
                <w:ilvl w:val="0"/>
                <w:numId w:val="9"/>
              </w:numPr>
              <w:ind w:left="315" w:hanging="284"/>
              <w:rPr>
                <w:sz w:val="18"/>
                <w:szCs w:val="18"/>
              </w:rPr>
            </w:pPr>
            <w:r w:rsidRPr="009F6C61">
              <w:rPr>
                <w:sz w:val="18"/>
                <w:szCs w:val="18"/>
              </w:rPr>
              <w:t>Web Design</w:t>
            </w:r>
          </w:p>
          <w:p w14:paraId="05FADC06" w14:textId="2E39B6DE" w:rsidR="009F6C61" w:rsidRPr="009F6C61" w:rsidRDefault="009F6C61" w:rsidP="003210BC">
            <w:pPr>
              <w:pStyle w:val="ListParagraph"/>
              <w:numPr>
                <w:ilvl w:val="0"/>
                <w:numId w:val="9"/>
              </w:numPr>
              <w:ind w:left="315" w:hanging="284"/>
              <w:rPr>
                <w:sz w:val="18"/>
                <w:szCs w:val="18"/>
              </w:rPr>
            </w:pPr>
            <w:r w:rsidRPr="009F6C61">
              <w:rPr>
                <w:sz w:val="18"/>
                <w:szCs w:val="18"/>
              </w:rPr>
              <w:t>Project Management</w:t>
            </w:r>
          </w:p>
          <w:p w14:paraId="03D793E5" w14:textId="662FE84A" w:rsidR="009F6C61" w:rsidRPr="009F6C61" w:rsidRDefault="009F6C61" w:rsidP="003210BC">
            <w:pPr>
              <w:pStyle w:val="ListParagraph"/>
              <w:numPr>
                <w:ilvl w:val="0"/>
                <w:numId w:val="9"/>
              </w:numPr>
              <w:ind w:left="315" w:hanging="284"/>
              <w:rPr>
                <w:sz w:val="18"/>
                <w:szCs w:val="18"/>
              </w:rPr>
            </w:pPr>
            <w:r w:rsidRPr="009F6C61">
              <w:rPr>
                <w:sz w:val="18"/>
                <w:szCs w:val="18"/>
              </w:rPr>
              <w:t>Quality Assurance</w:t>
            </w:r>
          </w:p>
          <w:p w14:paraId="14A9445D" w14:textId="77777777" w:rsidR="004D3011" w:rsidRPr="003210BC" w:rsidRDefault="009F6C61" w:rsidP="003210BC">
            <w:pPr>
              <w:pStyle w:val="ListParagraph"/>
              <w:numPr>
                <w:ilvl w:val="0"/>
                <w:numId w:val="9"/>
              </w:numPr>
              <w:ind w:left="315" w:hanging="284"/>
              <w:rPr>
                <w:sz w:val="18"/>
                <w:szCs w:val="18"/>
              </w:rPr>
            </w:pPr>
            <w:r w:rsidRPr="009F6C61">
              <w:rPr>
                <w:sz w:val="18"/>
                <w:szCs w:val="18"/>
              </w:rPr>
              <w:t>Vibration Testing</w:t>
            </w:r>
          </w:p>
          <w:p w14:paraId="5AFEC788" w14:textId="67915B64" w:rsidR="009F6C61" w:rsidRPr="009F6C61" w:rsidRDefault="009F6C61" w:rsidP="003210BC">
            <w:pPr>
              <w:spacing w:line="360" w:lineRule="auto"/>
              <w:rPr>
                <w:rFonts w:asciiTheme="majorHAnsi" w:eastAsiaTheme="majorEastAsia" w:hAnsiTheme="majorHAnsi" w:cstheme="majorBidi"/>
                <w:b/>
                <w:caps/>
                <w:sz w:val="22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sz w:val="22"/>
                <w:szCs w:val="24"/>
              </w:rPr>
              <w:t>TOOLS and utilities</w:t>
            </w:r>
            <w:r w:rsidRPr="009F6C61">
              <w:rPr>
                <w:rFonts w:asciiTheme="majorHAnsi" w:eastAsiaTheme="majorEastAsia" w:hAnsiTheme="majorHAnsi" w:cstheme="majorBidi"/>
                <w:b/>
                <w:caps/>
                <w:sz w:val="22"/>
                <w:szCs w:val="24"/>
              </w:rPr>
              <w:t xml:space="preserve">: </w:t>
            </w:r>
          </w:p>
          <w:p w14:paraId="7B3992AE" w14:textId="0A087945" w:rsidR="009F6C61" w:rsidRPr="009F6C61" w:rsidRDefault="009F6C61" w:rsidP="003210BC">
            <w:pPr>
              <w:pStyle w:val="ListParagraph"/>
              <w:numPr>
                <w:ilvl w:val="0"/>
                <w:numId w:val="9"/>
              </w:numPr>
              <w:ind w:left="315" w:hanging="284"/>
              <w:rPr>
                <w:sz w:val="18"/>
                <w:szCs w:val="18"/>
              </w:rPr>
            </w:pPr>
            <w:r w:rsidRPr="009F6C61">
              <w:rPr>
                <w:sz w:val="18"/>
                <w:szCs w:val="18"/>
              </w:rPr>
              <w:t>Python</w:t>
            </w:r>
          </w:p>
          <w:p w14:paraId="73C52130" w14:textId="05AC25FC" w:rsidR="009F6C61" w:rsidRPr="009F6C61" w:rsidRDefault="009F6C61" w:rsidP="003210BC">
            <w:pPr>
              <w:pStyle w:val="ListParagraph"/>
              <w:numPr>
                <w:ilvl w:val="0"/>
                <w:numId w:val="9"/>
              </w:numPr>
              <w:ind w:left="315" w:hanging="284"/>
              <w:rPr>
                <w:sz w:val="18"/>
                <w:szCs w:val="18"/>
              </w:rPr>
            </w:pPr>
            <w:r w:rsidRPr="009F6C61">
              <w:rPr>
                <w:sz w:val="18"/>
                <w:szCs w:val="18"/>
              </w:rPr>
              <w:t xml:space="preserve">R, SQL, C++, MATLAB </w:t>
            </w:r>
            <w:r>
              <w:rPr>
                <w:sz w:val="18"/>
                <w:szCs w:val="18"/>
              </w:rPr>
              <w:t>(elementary proficiency)</w:t>
            </w:r>
          </w:p>
          <w:p w14:paraId="6C97147D" w14:textId="0F4E1E53" w:rsidR="009F6C61" w:rsidRPr="009F6C61" w:rsidRDefault="009F6C61" w:rsidP="003210BC">
            <w:pPr>
              <w:pStyle w:val="ListParagraph"/>
              <w:numPr>
                <w:ilvl w:val="0"/>
                <w:numId w:val="9"/>
              </w:numPr>
              <w:ind w:left="315" w:hanging="284"/>
              <w:rPr>
                <w:sz w:val="18"/>
                <w:szCs w:val="18"/>
              </w:rPr>
            </w:pPr>
            <w:r w:rsidRPr="009F6C61">
              <w:rPr>
                <w:sz w:val="18"/>
                <w:szCs w:val="18"/>
              </w:rPr>
              <w:t>Microsoft Office</w:t>
            </w:r>
          </w:p>
          <w:p w14:paraId="7AF9E888" w14:textId="6E5DF203" w:rsidR="009F6C61" w:rsidRPr="009F6C61" w:rsidRDefault="009F6C61" w:rsidP="003210BC">
            <w:pPr>
              <w:pStyle w:val="ListParagraph"/>
              <w:numPr>
                <w:ilvl w:val="0"/>
                <w:numId w:val="9"/>
              </w:numPr>
              <w:ind w:left="315" w:hanging="284"/>
              <w:rPr>
                <w:sz w:val="18"/>
                <w:szCs w:val="18"/>
              </w:rPr>
            </w:pPr>
            <w:r w:rsidRPr="009F6C61">
              <w:rPr>
                <w:sz w:val="18"/>
                <w:szCs w:val="18"/>
              </w:rPr>
              <w:t xml:space="preserve">Spyder, PyCharm, </w:t>
            </w:r>
            <w:proofErr w:type="spellStart"/>
            <w:r w:rsidRPr="009F6C61">
              <w:rPr>
                <w:sz w:val="18"/>
                <w:szCs w:val="18"/>
              </w:rPr>
              <w:t>Jupyter</w:t>
            </w:r>
            <w:proofErr w:type="spellEnd"/>
            <w:r w:rsidRPr="009F6C61">
              <w:rPr>
                <w:sz w:val="18"/>
                <w:szCs w:val="18"/>
              </w:rPr>
              <w:t xml:space="preserve"> Notebook</w:t>
            </w:r>
          </w:p>
          <w:p w14:paraId="0EDB1145" w14:textId="77777777" w:rsidR="00DC6746" w:rsidRDefault="009F6C61" w:rsidP="003210BC">
            <w:pPr>
              <w:pStyle w:val="ListParagraph"/>
              <w:numPr>
                <w:ilvl w:val="0"/>
                <w:numId w:val="9"/>
              </w:numPr>
              <w:ind w:left="315" w:hanging="284"/>
              <w:rPr>
                <w:sz w:val="18"/>
                <w:szCs w:val="18"/>
              </w:rPr>
            </w:pPr>
            <w:r w:rsidRPr="009F6C61">
              <w:rPr>
                <w:sz w:val="18"/>
                <w:szCs w:val="18"/>
              </w:rPr>
              <w:t>WordPress</w:t>
            </w:r>
          </w:p>
          <w:p w14:paraId="093543BE" w14:textId="2CCB507A" w:rsidR="009F6C61" w:rsidRPr="00DC6746" w:rsidRDefault="009F6C61" w:rsidP="003210BC">
            <w:pPr>
              <w:pStyle w:val="ListParagraph"/>
              <w:numPr>
                <w:ilvl w:val="0"/>
                <w:numId w:val="9"/>
              </w:numPr>
              <w:ind w:left="315" w:hanging="284"/>
              <w:rPr>
                <w:sz w:val="18"/>
                <w:szCs w:val="18"/>
              </w:rPr>
            </w:pPr>
            <w:r w:rsidRPr="00DC6746">
              <w:rPr>
                <w:sz w:val="18"/>
                <w:szCs w:val="18"/>
              </w:rPr>
              <w:t>Photoshop</w:t>
            </w:r>
          </w:p>
          <w:p w14:paraId="40BEA88F" w14:textId="77777777" w:rsidR="009F6C61" w:rsidRPr="009F6C61" w:rsidRDefault="009F6C61" w:rsidP="003210BC">
            <w:pPr>
              <w:spacing w:line="360" w:lineRule="auto"/>
              <w:rPr>
                <w:rFonts w:asciiTheme="majorHAnsi" w:eastAsiaTheme="majorEastAsia" w:hAnsiTheme="majorHAnsi" w:cstheme="majorBidi"/>
                <w:b/>
                <w:caps/>
                <w:sz w:val="22"/>
                <w:szCs w:val="24"/>
              </w:rPr>
            </w:pPr>
            <w:r w:rsidRPr="009F6C61">
              <w:rPr>
                <w:rFonts w:asciiTheme="majorHAnsi" w:eastAsiaTheme="majorEastAsia" w:hAnsiTheme="majorHAnsi" w:cstheme="majorBidi"/>
                <w:b/>
                <w:caps/>
                <w:sz w:val="22"/>
                <w:szCs w:val="24"/>
              </w:rPr>
              <w:t xml:space="preserve">Achievements and Awards: </w:t>
            </w:r>
          </w:p>
          <w:p w14:paraId="6D553E2D" w14:textId="4C326C52" w:rsidR="009F6C61" w:rsidRPr="00DC6746" w:rsidRDefault="009F6C61" w:rsidP="00DC6746">
            <w:pPr>
              <w:pStyle w:val="ListParagraph"/>
              <w:numPr>
                <w:ilvl w:val="0"/>
                <w:numId w:val="7"/>
              </w:numPr>
              <w:ind w:left="315" w:hanging="284"/>
              <w:rPr>
                <w:sz w:val="18"/>
                <w:szCs w:val="18"/>
              </w:rPr>
            </w:pPr>
            <w:r w:rsidRPr="00DC6746">
              <w:rPr>
                <w:sz w:val="18"/>
                <w:szCs w:val="18"/>
              </w:rPr>
              <w:t>National Talent Search Scholarship</w:t>
            </w:r>
          </w:p>
          <w:p w14:paraId="71019CE4" w14:textId="77777777" w:rsidR="00DC6746" w:rsidRDefault="009F6C61" w:rsidP="00DC6746">
            <w:pPr>
              <w:pStyle w:val="ListParagraph"/>
              <w:numPr>
                <w:ilvl w:val="0"/>
                <w:numId w:val="9"/>
              </w:numPr>
              <w:ind w:left="315" w:hanging="284"/>
              <w:rPr>
                <w:sz w:val="18"/>
                <w:szCs w:val="18"/>
              </w:rPr>
            </w:pPr>
            <w:r w:rsidRPr="00DC6746">
              <w:rPr>
                <w:sz w:val="18"/>
                <w:szCs w:val="18"/>
              </w:rPr>
              <w:t xml:space="preserve">D.A.V Scholarship </w:t>
            </w:r>
          </w:p>
          <w:p w14:paraId="1CEB59CA" w14:textId="2523FF30" w:rsidR="009F6C61" w:rsidRPr="00DC6746" w:rsidRDefault="009F6C61" w:rsidP="00DC6746">
            <w:pPr>
              <w:pStyle w:val="ListParagraph"/>
              <w:numPr>
                <w:ilvl w:val="0"/>
                <w:numId w:val="9"/>
              </w:numPr>
              <w:ind w:left="315" w:hanging="284"/>
              <w:rPr>
                <w:sz w:val="18"/>
                <w:szCs w:val="18"/>
              </w:rPr>
            </w:pPr>
            <w:r w:rsidRPr="00DC6746">
              <w:rPr>
                <w:sz w:val="18"/>
                <w:szCs w:val="18"/>
              </w:rPr>
              <w:t>7th rank in State in All India Senior School Certificate Examination</w:t>
            </w:r>
          </w:p>
        </w:tc>
        <w:tc>
          <w:tcPr>
            <w:tcW w:w="724" w:type="dxa"/>
          </w:tcPr>
          <w:p w14:paraId="0BE065D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11" w:type="dxa"/>
          </w:tcPr>
          <w:sdt>
            <w:sdtPr>
              <w:id w:val="1049110328"/>
              <w:placeholder>
                <w:docPart w:val="4E69CCB1C6CA44E78D68D0B41B87E97B"/>
              </w:placeholder>
              <w:temporary/>
              <w:showingPlcHdr/>
              <w15:appearance w15:val="hidden"/>
            </w:sdtPr>
            <w:sdtEndPr/>
            <w:sdtContent>
              <w:p w14:paraId="3AAF9936" w14:textId="513B8CCA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7D95779E" w14:textId="12CDF3AD" w:rsidR="00036450" w:rsidRPr="00036450" w:rsidRDefault="00D426A6" w:rsidP="00B359E4">
            <w:pPr>
              <w:pStyle w:val="Heading4"/>
            </w:pPr>
            <w:r w:rsidRPr="00D426A6">
              <w:t>M.Sc. Data Analytics and Decision Science, RWTH Business School, Aachen, Germany</w:t>
            </w:r>
          </w:p>
          <w:p w14:paraId="686BC9BB" w14:textId="77777777" w:rsidR="00D426A6" w:rsidRDefault="00D426A6" w:rsidP="00036450">
            <w:r w:rsidRPr="00D426A6">
              <w:t>10/2019 – present</w:t>
            </w:r>
            <w:r w:rsidRPr="00D426A6">
              <w:t xml:space="preserve"> </w:t>
            </w:r>
          </w:p>
          <w:p w14:paraId="5C8D3BBC" w14:textId="5321291B" w:rsidR="00036450" w:rsidRDefault="00D426A6" w:rsidP="00197138">
            <w:r>
              <w:t>Coursework: Data Structures and Algorithms, Machine Learning, Predictive Modelling, Optimization Models, Heuristics Optimization and Strategic Management</w:t>
            </w:r>
          </w:p>
          <w:p w14:paraId="3A32DC42" w14:textId="4DFB8F7B" w:rsidR="008E2AFC" w:rsidRPr="00DF784F" w:rsidRDefault="00197138" w:rsidP="00DF784F">
            <w:pPr>
              <w:spacing w:after="240"/>
            </w:pPr>
            <w:r>
              <w:t>Overall Grade: 1.1 (after 2 semesters)</w:t>
            </w:r>
          </w:p>
          <w:p w14:paraId="31399428" w14:textId="131255F5" w:rsidR="00036450" w:rsidRPr="00B359E4" w:rsidRDefault="00DF784F" w:rsidP="00B359E4">
            <w:pPr>
              <w:pStyle w:val="Heading4"/>
            </w:pPr>
            <w:r w:rsidRPr="00BF4B6A">
              <w:rPr>
                <w:bCs/>
              </w:rPr>
              <w:t xml:space="preserve">B.Tech. Aerospace Engineering, Indian Institute of Space </w:t>
            </w:r>
            <w:r>
              <w:rPr>
                <w:bCs/>
              </w:rPr>
              <w:t>S</w:t>
            </w:r>
            <w:r w:rsidRPr="00BF4B6A">
              <w:rPr>
                <w:bCs/>
              </w:rPr>
              <w:t>cience and Technology, Thiruvananthapuram, India</w:t>
            </w:r>
          </w:p>
          <w:p w14:paraId="0005654B" w14:textId="77777777" w:rsidR="00DF784F" w:rsidRDefault="00DF784F" w:rsidP="00DF784F">
            <w:r>
              <w:t xml:space="preserve">08/2008 – 06/2012 </w:t>
            </w:r>
          </w:p>
          <w:p w14:paraId="0EA2307E" w14:textId="3347F682" w:rsidR="00DF784F" w:rsidRDefault="00DF784F" w:rsidP="00DF784F">
            <w:r>
              <w:t xml:space="preserve">Minor: Navigation, Guidance and Control </w:t>
            </w:r>
          </w:p>
          <w:p w14:paraId="7F2AF835" w14:textId="77777777" w:rsidR="00DF784F" w:rsidRPr="00490056" w:rsidRDefault="00DF784F" w:rsidP="00DF784F">
            <w:r>
              <w:t>Overall Grade: 8.78/ 10</w:t>
            </w:r>
          </w:p>
          <w:sdt>
            <w:sdtPr>
              <w:id w:val="1001553383"/>
              <w:placeholder>
                <w:docPart w:val="2031C3C5B7F64EC5BAEA3A5D43233FBC"/>
              </w:placeholder>
              <w:temporary/>
              <w:showingPlcHdr/>
              <w15:appearance w15:val="hidden"/>
            </w:sdtPr>
            <w:sdtEndPr/>
            <w:sdtContent>
              <w:p w14:paraId="3512913B" w14:textId="3C683580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245A500A" w14:textId="47154D7A" w:rsidR="00036450" w:rsidRDefault="00DF784F" w:rsidP="00B359E4">
            <w:pPr>
              <w:pStyle w:val="Heading4"/>
              <w:rPr>
                <w:bCs/>
              </w:rPr>
            </w:pPr>
            <w:r w:rsidRPr="00DF784F">
              <w:t>Autonomous Driving Intern, Bosch</w:t>
            </w:r>
            <w:r>
              <w:t xml:space="preserve">, </w:t>
            </w:r>
            <w:proofErr w:type="spellStart"/>
            <w:r w:rsidRPr="009A763D">
              <w:rPr>
                <w:b w:val="0"/>
                <w:bCs/>
              </w:rPr>
              <w:t>Renningen</w:t>
            </w:r>
            <w:proofErr w:type="spellEnd"/>
            <w:r w:rsidRPr="009A763D">
              <w:rPr>
                <w:b w:val="0"/>
                <w:bCs/>
              </w:rPr>
              <w:t>, Germany</w:t>
            </w:r>
          </w:p>
          <w:p w14:paraId="4534365C" w14:textId="6B1CDD99" w:rsidR="00DF784F" w:rsidRDefault="00DF784F" w:rsidP="00036450">
            <w:r w:rsidRPr="00DF784F">
              <w:t>10/2020 – present</w:t>
            </w:r>
          </w:p>
          <w:p w14:paraId="7459A89B" w14:textId="6D678AE8" w:rsidR="00036450" w:rsidRPr="00DF784F" w:rsidRDefault="00DF784F" w:rsidP="00DF784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DF784F">
              <w:rPr>
                <w:sz w:val="18"/>
                <w:szCs w:val="18"/>
              </w:rPr>
              <w:t>Synchronization of data labels with Lidar and Camera data</w:t>
            </w:r>
          </w:p>
          <w:p w14:paraId="3848E74F" w14:textId="23852ECD" w:rsidR="00DF784F" w:rsidRDefault="00DC6746" w:rsidP="00DF784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DF784F" w:rsidRPr="00DF784F">
              <w:rPr>
                <w:sz w:val="18"/>
                <w:szCs w:val="18"/>
              </w:rPr>
              <w:t xml:space="preserve">ugmentation of 3D Point Cloud </w:t>
            </w:r>
            <w:r w:rsidR="00DF784F">
              <w:rPr>
                <w:sz w:val="18"/>
                <w:szCs w:val="18"/>
              </w:rPr>
              <w:t>d</w:t>
            </w:r>
            <w:r w:rsidR="00DF784F" w:rsidRPr="00DF784F">
              <w:rPr>
                <w:sz w:val="18"/>
                <w:szCs w:val="18"/>
              </w:rPr>
              <w:t>ata</w:t>
            </w:r>
          </w:p>
          <w:p w14:paraId="476145C4" w14:textId="56F05D16" w:rsidR="00DC6746" w:rsidRPr="00DF784F" w:rsidRDefault="00DC6746" w:rsidP="00DF784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Training ML models on multimodal sensor data</w:t>
            </w:r>
          </w:p>
          <w:p w14:paraId="2EA63C71" w14:textId="1B8EFC9F" w:rsidR="004D3011" w:rsidRPr="00DF784F" w:rsidRDefault="00DF784F" w:rsidP="00036450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DF784F">
              <w:rPr>
                <w:sz w:val="18"/>
                <w:szCs w:val="18"/>
              </w:rPr>
              <w:t xml:space="preserve">Deployment of code using Git and </w:t>
            </w:r>
            <w:proofErr w:type="gramStart"/>
            <w:r w:rsidRPr="00DF784F">
              <w:rPr>
                <w:sz w:val="18"/>
                <w:szCs w:val="18"/>
              </w:rPr>
              <w:t>Jenkins</w:t>
            </w:r>
            <w:proofErr w:type="gramEnd"/>
          </w:p>
          <w:p w14:paraId="13932418" w14:textId="5353D110" w:rsidR="00DF784F" w:rsidRDefault="00DF784F" w:rsidP="00B359E4">
            <w:pPr>
              <w:pStyle w:val="Date"/>
              <w:rPr>
                <w:b/>
              </w:rPr>
            </w:pPr>
            <w:r w:rsidRPr="00DF784F">
              <w:rPr>
                <w:b/>
              </w:rPr>
              <w:t>Consultant Intern, IMP³ROVE European Innovation Management Academy EWIV (A Kearney Subsidiary)</w:t>
            </w:r>
            <w:r>
              <w:rPr>
                <w:b/>
              </w:rPr>
              <w:t xml:space="preserve">, </w:t>
            </w:r>
            <w:r w:rsidRPr="009A763D">
              <w:rPr>
                <w:bCs/>
              </w:rPr>
              <w:t>Düsseldorf, Germany</w:t>
            </w:r>
          </w:p>
          <w:p w14:paraId="19330D26" w14:textId="77777777" w:rsidR="00DF784F" w:rsidRDefault="00DF784F" w:rsidP="004D3011">
            <w:r w:rsidRPr="00DF784F">
              <w:t>02/2020 – 10/2020</w:t>
            </w:r>
          </w:p>
          <w:p w14:paraId="64D84FCB" w14:textId="62ECC356" w:rsidR="00DF784F" w:rsidRPr="00DF784F" w:rsidRDefault="00DF784F" w:rsidP="00DF784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DF784F">
              <w:rPr>
                <w:sz w:val="18"/>
                <w:szCs w:val="18"/>
              </w:rPr>
              <w:t>Database migration with SQL and Python</w:t>
            </w:r>
          </w:p>
          <w:p w14:paraId="6AC35384" w14:textId="1AD76B55" w:rsidR="004D3011" w:rsidRPr="00DF784F" w:rsidRDefault="00DF784F" w:rsidP="00DF784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DF784F">
              <w:rPr>
                <w:sz w:val="18"/>
                <w:szCs w:val="18"/>
              </w:rPr>
              <w:t>Design of website with WordPress</w:t>
            </w:r>
          </w:p>
          <w:p w14:paraId="6267CC3D" w14:textId="0FDDB6A6" w:rsidR="004D3011" w:rsidRPr="00DF784F" w:rsidRDefault="00DC6746" w:rsidP="00036450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Secondary r</w:t>
            </w:r>
            <w:r w:rsidR="00DF784F" w:rsidRPr="00DF784F">
              <w:rPr>
                <w:sz w:val="18"/>
                <w:szCs w:val="18"/>
              </w:rPr>
              <w:t>esearch for consulting projects</w:t>
            </w:r>
          </w:p>
          <w:p w14:paraId="48219A7C" w14:textId="40263FD8" w:rsidR="00DF784F" w:rsidRDefault="00DF784F" w:rsidP="00DF784F">
            <w:pPr>
              <w:pStyle w:val="Date"/>
              <w:rPr>
                <w:b/>
              </w:rPr>
            </w:pPr>
            <w:r w:rsidRPr="00DF784F">
              <w:rPr>
                <w:b/>
              </w:rPr>
              <w:t xml:space="preserve">Engineer (R&amp;QA), </w:t>
            </w:r>
            <w:r w:rsidR="009A763D" w:rsidRPr="009A763D">
              <w:rPr>
                <w:b/>
              </w:rPr>
              <w:t>Project Manager (QA-Mech) for Oceansat-3 spacecraft</w:t>
            </w:r>
            <w:r w:rsidR="009A763D">
              <w:rPr>
                <w:b/>
              </w:rPr>
              <w:t xml:space="preserve">, </w:t>
            </w:r>
            <w:r w:rsidRPr="00DF784F">
              <w:rPr>
                <w:b/>
              </w:rPr>
              <w:t>U.R. Rao Satellite Centre, Indian Space Research Organization</w:t>
            </w:r>
            <w:r>
              <w:rPr>
                <w:b/>
              </w:rPr>
              <w:t xml:space="preserve">, </w:t>
            </w:r>
            <w:r w:rsidRPr="009A763D">
              <w:rPr>
                <w:bCs/>
              </w:rPr>
              <w:t>Bengaluru, India</w:t>
            </w:r>
          </w:p>
          <w:p w14:paraId="29CC99B6" w14:textId="77777777" w:rsidR="00DF784F" w:rsidRDefault="00DF784F" w:rsidP="004D3011">
            <w:r w:rsidRPr="00DF784F">
              <w:t>09/2012 – 09/2019</w:t>
            </w:r>
          </w:p>
          <w:p w14:paraId="00F3D60E" w14:textId="3241B24F" w:rsidR="00DF784F" w:rsidRPr="00DF784F" w:rsidRDefault="009A763D" w:rsidP="009A763D">
            <w:pPr>
              <w:pStyle w:val="ListParagraph"/>
              <w:numPr>
                <w:ilvl w:val="0"/>
                <w:numId w:val="4"/>
              </w:numPr>
              <w:ind w:left="6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 w:rsidR="00DF784F" w:rsidRPr="00DF784F">
              <w:rPr>
                <w:sz w:val="18"/>
                <w:szCs w:val="18"/>
              </w:rPr>
              <w:t xml:space="preserve">ibration testing on spacecraft and </w:t>
            </w:r>
            <w:proofErr w:type="gramStart"/>
            <w:r w:rsidR="00DF784F" w:rsidRPr="00DF784F">
              <w:rPr>
                <w:sz w:val="18"/>
                <w:szCs w:val="18"/>
              </w:rPr>
              <w:t>subsystems</w:t>
            </w:r>
            <w:proofErr w:type="gramEnd"/>
          </w:p>
          <w:p w14:paraId="54EC1BD0" w14:textId="08E70439" w:rsidR="00DF784F" w:rsidRDefault="009A763D" w:rsidP="00036450">
            <w:pPr>
              <w:pStyle w:val="ListParagraph"/>
              <w:numPr>
                <w:ilvl w:val="0"/>
                <w:numId w:val="4"/>
              </w:numPr>
              <w:ind w:left="6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DF784F" w:rsidRPr="00DF784F">
              <w:rPr>
                <w:sz w:val="18"/>
                <w:szCs w:val="18"/>
              </w:rPr>
              <w:t>atabase management tool for digitization of workflow</w:t>
            </w:r>
          </w:p>
          <w:p w14:paraId="79DFF7A0" w14:textId="39776689" w:rsidR="003210BC" w:rsidRPr="00DF784F" w:rsidRDefault="003210BC" w:rsidP="00036450">
            <w:pPr>
              <w:pStyle w:val="ListParagraph"/>
              <w:numPr>
                <w:ilvl w:val="0"/>
                <w:numId w:val="4"/>
              </w:numPr>
              <w:ind w:left="6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ISO 9001:2015 QMS implementation and internal auditing</w:t>
            </w:r>
          </w:p>
          <w:p w14:paraId="363FF2B6" w14:textId="48971E4C" w:rsidR="00036450" w:rsidRDefault="003B10C1" w:rsidP="00036450">
            <w:pPr>
              <w:pStyle w:val="Heading2"/>
            </w:pPr>
            <w:r>
              <w:t>PUBLICATIONS</w:t>
            </w:r>
          </w:p>
          <w:p w14:paraId="09E069D9" w14:textId="4C0688F6" w:rsidR="003B10C1" w:rsidRDefault="009A763D" w:rsidP="009A763D">
            <w:pPr>
              <w:spacing w:after="240"/>
              <w:rPr>
                <w:bCs/>
              </w:rPr>
            </w:pPr>
            <w:r w:rsidRPr="009A763D">
              <w:rPr>
                <w:bCs/>
              </w:rPr>
              <w:t>Raghavendra B. Kulkarni, Sattwik Suman Das,</w:t>
            </w:r>
            <w:r w:rsidRPr="009A763D">
              <w:rPr>
                <w:b/>
              </w:rPr>
              <w:t xml:space="preserve"> Simulation Methodologies for Various Mechanism Subsystems for Dynamic Testing</w:t>
            </w:r>
            <w:r>
              <w:rPr>
                <w:b/>
              </w:rPr>
              <w:t xml:space="preserve">, </w:t>
            </w:r>
            <w:r w:rsidR="003B10C1" w:rsidRPr="009A763D">
              <w:rPr>
                <w:bCs/>
              </w:rPr>
              <w:t>Indian National Society for Aerospace and Related Mechanisms Conference</w:t>
            </w:r>
            <w:r>
              <w:rPr>
                <w:bCs/>
              </w:rPr>
              <w:t>,</w:t>
            </w:r>
            <w:r w:rsidR="003B10C1" w:rsidRPr="009A763D">
              <w:rPr>
                <w:bCs/>
              </w:rPr>
              <w:t xml:space="preserve"> </w:t>
            </w:r>
            <w:r w:rsidR="003B10C1" w:rsidRPr="003B10C1">
              <w:rPr>
                <w:bCs/>
              </w:rPr>
              <w:t>2016</w:t>
            </w:r>
          </w:p>
          <w:p w14:paraId="4E4EFB1F" w14:textId="6CB3F0DD" w:rsidR="00DC6746" w:rsidRPr="00197138" w:rsidRDefault="003B10C1" w:rsidP="00197138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3B10C1">
              <w:rPr>
                <w:sz w:val="18"/>
                <w:szCs w:val="18"/>
              </w:rPr>
              <w:t xml:space="preserve">Sattwik Suman Das, Shashank S, Tanveer Ali, Pankaj </w:t>
            </w:r>
            <w:proofErr w:type="spellStart"/>
            <w:r w:rsidRPr="003B10C1">
              <w:rPr>
                <w:sz w:val="18"/>
                <w:szCs w:val="18"/>
              </w:rPr>
              <w:t>Priyadarshi</w:t>
            </w:r>
            <w:proofErr w:type="spellEnd"/>
            <w:r w:rsidRPr="003B10C1">
              <w:rPr>
                <w:sz w:val="18"/>
                <w:szCs w:val="18"/>
              </w:rPr>
              <w:t xml:space="preserve">, </w:t>
            </w:r>
            <w:r w:rsidRPr="009A763D">
              <w:rPr>
                <w:b/>
                <w:bCs/>
                <w:sz w:val="18"/>
                <w:szCs w:val="18"/>
              </w:rPr>
              <w:t>Design and Analysis of Low-Cost Unmanned Airship for Flood Relief</w:t>
            </w:r>
            <w:r w:rsidR="009A763D">
              <w:rPr>
                <w:sz w:val="18"/>
                <w:szCs w:val="18"/>
              </w:rPr>
              <w:t xml:space="preserve">, </w:t>
            </w:r>
            <w:r w:rsidR="009A763D" w:rsidRPr="009A763D">
              <w:rPr>
                <w:sz w:val="18"/>
                <w:szCs w:val="18"/>
              </w:rPr>
              <w:t>9th International Airship Conference, Ashford</w:t>
            </w:r>
            <w:r w:rsidR="009A763D">
              <w:rPr>
                <w:sz w:val="18"/>
                <w:szCs w:val="18"/>
              </w:rPr>
              <w:t>,</w:t>
            </w:r>
            <w:r w:rsidR="009A763D" w:rsidRPr="009A763D">
              <w:rPr>
                <w:sz w:val="18"/>
                <w:szCs w:val="18"/>
              </w:rPr>
              <w:t xml:space="preserve"> 2012</w:t>
            </w:r>
          </w:p>
        </w:tc>
      </w:tr>
    </w:tbl>
    <w:p w14:paraId="189258E3" w14:textId="4E780143" w:rsidR="00DC6746" w:rsidRDefault="00DC6746" w:rsidP="000C45FF">
      <w:pPr>
        <w:tabs>
          <w:tab w:val="left" w:pos="990"/>
        </w:tabs>
      </w:pPr>
    </w:p>
    <w:tbl>
      <w:tblPr>
        <w:tblW w:w="1085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22"/>
        <w:gridCol w:w="724"/>
        <w:gridCol w:w="6511"/>
      </w:tblGrid>
      <w:tr w:rsidR="00DC6746" w:rsidRPr="00D426A6" w14:paraId="688C5EA2" w14:textId="77777777" w:rsidTr="003210BC">
        <w:trPr>
          <w:trHeight w:val="777"/>
        </w:trPr>
        <w:tc>
          <w:tcPr>
            <w:tcW w:w="3622" w:type="dxa"/>
            <w:vAlign w:val="bottom"/>
          </w:tcPr>
          <w:p w14:paraId="48CAE496" w14:textId="78E57927" w:rsidR="00DC6746" w:rsidRDefault="00DC6746" w:rsidP="00C33808">
            <w:pPr>
              <w:tabs>
                <w:tab w:val="left" w:pos="990"/>
              </w:tabs>
              <w:jc w:val="center"/>
            </w:pPr>
          </w:p>
        </w:tc>
        <w:tc>
          <w:tcPr>
            <w:tcW w:w="724" w:type="dxa"/>
          </w:tcPr>
          <w:p w14:paraId="2AB0330C" w14:textId="77777777" w:rsidR="00DC6746" w:rsidRDefault="00DC6746" w:rsidP="00C33808">
            <w:pPr>
              <w:tabs>
                <w:tab w:val="left" w:pos="990"/>
              </w:tabs>
            </w:pPr>
          </w:p>
        </w:tc>
        <w:tc>
          <w:tcPr>
            <w:tcW w:w="6511" w:type="dxa"/>
            <w:vAlign w:val="bottom"/>
          </w:tcPr>
          <w:p w14:paraId="2FF51752" w14:textId="5BC678C6" w:rsidR="00DC6746" w:rsidRPr="00DF784F" w:rsidRDefault="00DC6746" w:rsidP="00C33808">
            <w:pPr>
              <w:rPr>
                <w:lang w:val="en-IN"/>
              </w:rPr>
            </w:pPr>
          </w:p>
        </w:tc>
      </w:tr>
      <w:tr w:rsidR="00DC6746" w14:paraId="2EBC5844" w14:textId="77777777" w:rsidTr="00C33808">
        <w:trPr>
          <w:trHeight w:val="11491"/>
        </w:trPr>
        <w:tc>
          <w:tcPr>
            <w:tcW w:w="3622" w:type="dxa"/>
          </w:tcPr>
          <w:p w14:paraId="586B2A11" w14:textId="1E5EBB3B" w:rsidR="003210BC" w:rsidRPr="003210BC" w:rsidRDefault="00705FF5" w:rsidP="00705FF5">
            <w:pPr>
              <w:spacing w:before="240" w:line="360" w:lineRule="auto"/>
              <w:rPr>
                <w:sz w:val="16"/>
                <w:szCs w:val="16"/>
              </w:rPr>
            </w:pPr>
            <w:r>
              <w:rPr>
                <w:b/>
                <w:bCs/>
                <w:sz w:val="22"/>
              </w:rPr>
              <w:t>CERTIFICATION AND</w:t>
            </w:r>
            <w:r w:rsidR="003210BC" w:rsidRPr="003210BC">
              <w:rPr>
                <w:b/>
                <w:bCs/>
                <w:sz w:val="22"/>
              </w:rPr>
              <w:t xml:space="preserve"> TRAINING: </w:t>
            </w:r>
          </w:p>
          <w:p w14:paraId="65125D48" w14:textId="42C5E13D" w:rsidR="003210BC" w:rsidRPr="003210BC" w:rsidRDefault="003210BC" w:rsidP="003210BC">
            <w:pPr>
              <w:pStyle w:val="ListParagraph"/>
              <w:numPr>
                <w:ilvl w:val="0"/>
                <w:numId w:val="9"/>
              </w:numPr>
              <w:ind w:left="315" w:hanging="284"/>
              <w:rPr>
                <w:sz w:val="18"/>
                <w:szCs w:val="18"/>
              </w:rPr>
            </w:pPr>
            <w:r w:rsidRPr="003210BC">
              <w:rPr>
                <w:sz w:val="18"/>
                <w:szCs w:val="18"/>
              </w:rPr>
              <w:t>Basics of Data Analytics</w:t>
            </w:r>
            <w:r>
              <w:rPr>
                <w:sz w:val="18"/>
                <w:szCs w:val="18"/>
              </w:rPr>
              <w:t>, Indian Institute of Science</w:t>
            </w:r>
          </w:p>
          <w:p w14:paraId="0C9178EA" w14:textId="04D73233" w:rsidR="003210BC" w:rsidRPr="003210BC" w:rsidRDefault="003210BC" w:rsidP="003210BC">
            <w:pPr>
              <w:pStyle w:val="ListParagraph"/>
              <w:numPr>
                <w:ilvl w:val="0"/>
                <w:numId w:val="9"/>
              </w:numPr>
              <w:ind w:left="315" w:hanging="284"/>
              <w:rPr>
                <w:sz w:val="18"/>
                <w:szCs w:val="18"/>
              </w:rPr>
            </w:pPr>
            <w:r w:rsidRPr="003210BC">
              <w:rPr>
                <w:sz w:val="18"/>
                <w:szCs w:val="18"/>
              </w:rPr>
              <w:t>Vibration and Noise Control in Engineering Structures and Systems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Indian Institute of Science</w:t>
            </w:r>
            <w:r w:rsidRPr="003210BC">
              <w:rPr>
                <w:szCs w:val="18"/>
              </w:rPr>
              <w:t xml:space="preserve"> </w:t>
            </w:r>
          </w:p>
          <w:p w14:paraId="43D84FBF" w14:textId="15EAF50B" w:rsidR="003210BC" w:rsidRPr="003210BC" w:rsidRDefault="003210BC" w:rsidP="003210BC">
            <w:pPr>
              <w:pStyle w:val="ListParagraph"/>
              <w:numPr>
                <w:ilvl w:val="0"/>
                <w:numId w:val="9"/>
              </w:numPr>
              <w:ind w:left="315" w:hanging="284"/>
              <w:rPr>
                <w:sz w:val="18"/>
                <w:szCs w:val="18"/>
              </w:rPr>
            </w:pPr>
            <w:r w:rsidRPr="003210BC">
              <w:rPr>
                <w:sz w:val="18"/>
                <w:szCs w:val="18"/>
              </w:rPr>
              <w:t>Structural Analysis and Design Optimisation for Engineering Structures and Systems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Indian Institute of Science</w:t>
            </w:r>
          </w:p>
          <w:p w14:paraId="4CD31220" w14:textId="6941E805" w:rsidR="003210BC" w:rsidRDefault="003210BC" w:rsidP="003210BC">
            <w:pPr>
              <w:pStyle w:val="ListParagraph"/>
              <w:numPr>
                <w:ilvl w:val="0"/>
                <w:numId w:val="9"/>
              </w:numPr>
              <w:ind w:left="315" w:hanging="284"/>
              <w:rPr>
                <w:sz w:val="18"/>
                <w:szCs w:val="18"/>
              </w:rPr>
            </w:pPr>
            <w:r w:rsidRPr="003210BC">
              <w:rPr>
                <w:sz w:val="18"/>
                <w:szCs w:val="18"/>
              </w:rPr>
              <w:t>ISO 9001 2015 Internal Quality Auditor</w:t>
            </w:r>
            <w:r>
              <w:rPr>
                <w:sz w:val="18"/>
                <w:szCs w:val="18"/>
              </w:rPr>
              <w:t>, Indian Space Research Organization</w:t>
            </w:r>
          </w:p>
          <w:p w14:paraId="206EFF2E" w14:textId="3545527A" w:rsidR="00197138" w:rsidRPr="00197138" w:rsidRDefault="00197138" w:rsidP="003210BC">
            <w:pPr>
              <w:pStyle w:val="ListParagraph"/>
              <w:numPr>
                <w:ilvl w:val="0"/>
                <w:numId w:val="9"/>
              </w:numPr>
              <w:ind w:left="315" w:hanging="284"/>
              <w:rPr>
                <w:sz w:val="14"/>
                <w:szCs w:val="14"/>
              </w:rPr>
            </w:pPr>
            <w:r w:rsidRPr="00197138">
              <w:rPr>
                <w:sz w:val="18"/>
                <w:szCs w:val="18"/>
              </w:rPr>
              <w:t>Combinatorial Optimization at Work</w:t>
            </w:r>
            <w:r>
              <w:rPr>
                <w:sz w:val="18"/>
                <w:szCs w:val="18"/>
              </w:rPr>
              <w:t xml:space="preserve">, TU </w:t>
            </w:r>
            <w:proofErr w:type="gramStart"/>
            <w:r>
              <w:rPr>
                <w:sz w:val="18"/>
                <w:szCs w:val="18"/>
              </w:rPr>
              <w:t>Berlin</w:t>
            </w:r>
            <w:proofErr w:type="gramEnd"/>
            <w:r w:rsidR="00F63A81">
              <w:rPr>
                <w:sz w:val="18"/>
                <w:szCs w:val="18"/>
              </w:rPr>
              <w:t xml:space="preserve"> and</w:t>
            </w:r>
            <w:r>
              <w:rPr>
                <w:sz w:val="18"/>
                <w:szCs w:val="18"/>
              </w:rPr>
              <w:t xml:space="preserve"> Berlin Mathematical School</w:t>
            </w:r>
          </w:p>
          <w:p w14:paraId="4400D20C" w14:textId="14F55154" w:rsidR="00705FF5" w:rsidRPr="00705FF5" w:rsidRDefault="00705FF5" w:rsidP="00705FF5">
            <w:pPr>
              <w:spacing w:line="360" w:lineRule="auto"/>
              <w:rPr>
                <w:b/>
                <w:bCs/>
                <w:sz w:val="22"/>
              </w:rPr>
            </w:pPr>
            <w:r w:rsidRPr="00705FF5">
              <w:rPr>
                <w:b/>
                <w:bCs/>
                <w:sz w:val="22"/>
              </w:rPr>
              <w:t>LANGUAGES</w:t>
            </w:r>
            <w:r w:rsidRPr="00705FF5">
              <w:rPr>
                <w:b/>
                <w:bCs/>
                <w:sz w:val="22"/>
              </w:rPr>
              <w:t xml:space="preserve">: </w:t>
            </w:r>
          </w:p>
          <w:p w14:paraId="6E86F4D7" w14:textId="77777777" w:rsidR="00705FF5" w:rsidRPr="00705FF5" w:rsidRDefault="00705FF5" w:rsidP="00705FF5">
            <w:pPr>
              <w:pStyle w:val="ListParagraph"/>
              <w:numPr>
                <w:ilvl w:val="0"/>
                <w:numId w:val="9"/>
              </w:numPr>
              <w:ind w:left="315" w:hanging="284"/>
              <w:rPr>
                <w:sz w:val="18"/>
                <w:szCs w:val="18"/>
              </w:rPr>
            </w:pPr>
            <w:r w:rsidRPr="00705FF5">
              <w:rPr>
                <w:sz w:val="18"/>
                <w:szCs w:val="18"/>
              </w:rPr>
              <w:t xml:space="preserve">English, Hindi, </w:t>
            </w:r>
            <w:proofErr w:type="spellStart"/>
            <w:r w:rsidRPr="00705FF5">
              <w:rPr>
                <w:sz w:val="18"/>
                <w:szCs w:val="18"/>
              </w:rPr>
              <w:t>Odiya</w:t>
            </w:r>
            <w:proofErr w:type="spellEnd"/>
            <w:r w:rsidRPr="00705FF5">
              <w:rPr>
                <w:sz w:val="18"/>
                <w:szCs w:val="18"/>
              </w:rPr>
              <w:t xml:space="preserve"> (Native level proficiency) </w:t>
            </w:r>
          </w:p>
          <w:p w14:paraId="4A6BDE2E" w14:textId="77777777" w:rsidR="00705FF5" w:rsidRPr="00705FF5" w:rsidRDefault="00705FF5" w:rsidP="00705FF5">
            <w:pPr>
              <w:pStyle w:val="ListParagraph"/>
              <w:numPr>
                <w:ilvl w:val="0"/>
                <w:numId w:val="9"/>
              </w:numPr>
              <w:ind w:left="315" w:hanging="284"/>
              <w:rPr>
                <w:sz w:val="18"/>
                <w:szCs w:val="18"/>
              </w:rPr>
            </w:pPr>
            <w:r w:rsidRPr="00705FF5">
              <w:rPr>
                <w:sz w:val="18"/>
                <w:szCs w:val="18"/>
              </w:rPr>
              <w:t xml:space="preserve">German (A2) </w:t>
            </w:r>
          </w:p>
          <w:p w14:paraId="170B3F32" w14:textId="2B758E66" w:rsidR="00705FF5" w:rsidRPr="00705FF5" w:rsidRDefault="00705FF5" w:rsidP="00705FF5">
            <w:pPr>
              <w:spacing w:line="360" w:lineRule="auto"/>
              <w:rPr>
                <w:b/>
                <w:bCs/>
                <w:sz w:val="22"/>
              </w:rPr>
            </w:pPr>
            <w:r w:rsidRPr="00705FF5">
              <w:rPr>
                <w:b/>
                <w:bCs/>
                <w:sz w:val="22"/>
              </w:rPr>
              <w:t xml:space="preserve">HOBBIES AND INTERESTS: </w:t>
            </w:r>
          </w:p>
          <w:p w14:paraId="25841398" w14:textId="5AB710E3" w:rsidR="00705FF5" w:rsidRPr="00705FF5" w:rsidRDefault="00705FF5" w:rsidP="00705FF5">
            <w:pPr>
              <w:pStyle w:val="ListParagraph"/>
              <w:numPr>
                <w:ilvl w:val="0"/>
                <w:numId w:val="9"/>
              </w:numPr>
              <w:ind w:left="315" w:hanging="284"/>
              <w:rPr>
                <w:sz w:val="18"/>
                <w:szCs w:val="18"/>
              </w:rPr>
            </w:pPr>
            <w:r w:rsidRPr="00705FF5">
              <w:rPr>
                <w:sz w:val="18"/>
                <w:szCs w:val="18"/>
              </w:rPr>
              <w:t>Driving</w:t>
            </w:r>
          </w:p>
          <w:p w14:paraId="56F06B0F" w14:textId="4461ACAF" w:rsidR="00705FF5" w:rsidRPr="00705FF5" w:rsidRDefault="00705FF5" w:rsidP="00705FF5">
            <w:pPr>
              <w:pStyle w:val="ListParagraph"/>
              <w:numPr>
                <w:ilvl w:val="0"/>
                <w:numId w:val="9"/>
              </w:numPr>
              <w:ind w:left="315" w:hanging="284"/>
              <w:rPr>
                <w:sz w:val="18"/>
                <w:szCs w:val="18"/>
              </w:rPr>
            </w:pPr>
            <w:r w:rsidRPr="00705FF5">
              <w:rPr>
                <w:sz w:val="18"/>
                <w:szCs w:val="18"/>
              </w:rPr>
              <w:t>Podcasts</w:t>
            </w:r>
          </w:p>
          <w:p w14:paraId="60480B2B" w14:textId="65CF870C" w:rsidR="00705FF5" w:rsidRPr="00705FF5" w:rsidRDefault="00705FF5" w:rsidP="00705FF5">
            <w:pPr>
              <w:pStyle w:val="ListParagraph"/>
              <w:numPr>
                <w:ilvl w:val="0"/>
                <w:numId w:val="9"/>
              </w:numPr>
              <w:ind w:left="315" w:hanging="284"/>
              <w:rPr>
                <w:sz w:val="18"/>
                <w:szCs w:val="18"/>
              </w:rPr>
            </w:pPr>
            <w:r w:rsidRPr="00705FF5">
              <w:rPr>
                <w:sz w:val="18"/>
                <w:szCs w:val="18"/>
              </w:rPr>
              <w:t>Teaching</w:t>
            </w:r>
          </w:p>
          <w:p w14:paraId="46E15FF7" w14:textId="00BA08C0" w:rsidR="00705FF5" w:rsidRPr="00705FF5" w:rsidRDefault="00705FF5" w:rsidP="00705FF5">
            <w:pPr>
              <w:pStyle w:val="ListParagraph"/>
              <w:numPr>
                <w:ilvl w:val="0"/>
                <w:numId w:val="9"/>
              </w:numPr>
              <w:ind w:left="315" w:hanging="284"/>
              <w:rPr>
                <w:sz w:val="18"/>
                <w:szCs w:val="18"/>
              </w:rPr>
            </w:pPr>
            <w:r w:rsidRPr="00705FF5">
              <w:rPr>
                <w:sz w:val="18"/>
                <w:szCs w:val="18"/>
              </w:rPr>
              <w:t>Music</w:t>
            </w:r>
          </w:p>
          <w:p w14:paraId="4E185D02" w14:textId="7FD3253F" w:rsidR="00DC6746" w:rsidRPr="00705FF5" w:rsidRDefault="00705FF5" w:rsidP="00705FF5">
            <w:pPr>
              <w:pStyle w:val="ListParagraph"/>
              <w:numPr>
                <w:ilvl w:val="0"/>
                <w:numId w:val="9"/>
              </w:numPr>
              <w:ind w:left="315" w:hanging="284"/>
              <w:rPr>
                <w:sz w:val="18"/>
                <w:szCs w:val="18"/>
              </w:rPr>
            </w:pPr>
            <w:r w:rsidRPr="00705FF5">
              <w:rPr>
                <w:sz w:val="18"/>
                <w:szCs w:val="18"/>
              </w:rPr>
              <w:t>Cooking</w:t>
            </w:r>
          </w:p>
        </w:tc>
        <w:tc>
          <w:tcPr>
            <w:tcW w:w="724" w:type="dxa"/>
          </w:tcPr>
          <w:p w14:paraId="17B4FDCE" w14:textId="77777777" w:rsidR="00DC6746" w:rsidRDefault="00DC6746" w:rsidP="00C33808">
            <w:pPr>
              <w:tabs>
                <w:tab w:val="left" w:pos="990"/>
              </w:tabs>
            </w:pPr>
          </w:p>
        </w:tc>
        <w:tc>
          <w:tcPr>
            <w:tcW w:w="6511" w:type="dxa"/>
          </w:tcPr>
          <w:p w14:paraId="157986C7" w14:textId="5F5F0BE2" w:rsidR="00DC6746" w:rsidRDefault="008D4BA9" w:rsidP="00C33808">
            <w:pPr>
              <w:pStyle w:val="Heading2"/>
            </w:pPr>
            <w:r w:rsidRPr="008D4BA9">
              <w:t>Academic Projects</w:t>
            </w:r>
          </w:p>
          <w:p w14:paraId="26945B19" w14:textId="77777777" w:rsidR="008D4BA9" w:rsidRPr="00FC37CC" w:rsidRDefault="008D4BA9" w:rsidP="00C33808">
            <w:pPr>
              <w:rPr>
                <w:bCs/>
              </w:rPr>
            </w:pPr>
            <w:r w:rsidRPr="008D4BA9">
              <w:rPr>
                <w:b/>
              </w:rPr>
              <w:t xml:space="preserve">Efficient trash collection using Artificial Intelligence, </w:t>
            </w:r>
            <w:r w:rsidRPr="00FC37CC">
              <w:rPr>
                <w:bCs/>
              </w:rPr>
              <w:t>RWTH Aachen Business School</w:t>
            </w:r>
          </w:p>
          <w:p w14:paraId="21F52450" w14:textId="097B70A7" w:rsidR="008D4BA9" w:rsidRDefault="008D4BA9" w:rsidP="008D4BA9">
            <w:r w:rsidRPr="008D4BA9">
              <w:t xml:space="preserve">02/2021 – </w:t>
            </w:r>
            <w:r w:rsidR="00FC37CC">
              <w:t>present</w:t>
            </w:r>
          </w:p>
          <w:p w14:paraId="056F1357" w14:textId="0AD17EAB" w:rsidR="00DC6746" w:rsidRPr="00DF784F" w:rsidRDefault="008D4BA9" w:rsidP="00C33808">
            <w:pPr>
              <w:spacing w:after="240"/>
            </w:pPr>
            <w:r w:rsidRPr="008D4BA9">
              <w:t>Creating a Reinforcement Learning model to aid efficient garbage collection.</w:t>
            </w:r>
          </w:p>
          <w:p w14:paraId="0BB1CEBE" w14:textId="77777777" w:rsidR="008D4BA9" w:rsidRPr="00FC37CC" w:rsidRDefault="008D4BA9" w:rsidP="00C33808">
            <w:r w:rsidRPr="008D4BA9">
              <w:rPr>
                <w:b/>
                <w:bCs/>
              </w:rPr>
              <w:t xml:space="preserve">Robust and Stochastic method for Supply Planning by modelling the uncertainty in demand, </w:t>
            </w:r>
            <w:r w:rsidRPr="00FC37CC">
              <w:t xml:space="preserve">RWTH Aachen Business School with </w:t>
            </w:r>
            <w:proofErr w:type="spellStart"/>
            <w:r w:rsidRPr="00FC37CC">
              <w:t>Barkawi</w:t>
            </w:r>
            <w:proofErr w:type="spellEnd"/>
            <w:r w:rsidRPr="00FC37CC">
              <w:t xml:space="preserve"> Management Consultants </w:t>
            </w:r>
          </w:p>
          <w:p w14:paraId="7B9502F0" w14:textId="5D1056A1" w:rsidR="00DC6746" w:rsidRDefault="008D4BA9" w:rsidP="00C33808">
            <w:r w:rsidRPr="008D4BA9">
              <w:t>04/2020 – 07/2020</w:t>
            </w:r>
          </w:p>
          <w:p w14:paraId="4C1765EE" w14:textId="64644256" w:rsidR="008D4BA9" w:rsidRDefault="008D4BA9" w:rsidP="008D4BA9">
            <w:pPr>
              <w:spacing w:after="240"/>
            </w:pPr>
            <w:r w:rsidRPr="008D4BA9">
              <w:t>Forecasting over historical demand data, Deterministic Dynamic Programming for supply planning and Stochastic Modelling over demand scenarios to take care of uncertainty in demand.</w:t>
            </w:r>
          </w:p>
          <w:p w14:paraId="7551D486" w14:textId="3BD7C1DC" w:rsidR="008D4BA9" w:rsidRPr="00FC37CC" w:rsidRDefault="008D4BA9" w:rsidP="008D4BA9">
            <w:r w:rsidRPr="008D4BA9">
              <w:rPr>
                <w:b/>
                <w:bCs/>
              </w:rPr>
              <w:t xml:space="preserve">Predicting Bankruptcy using Machine Learning, </w:t>
            </w:r>
            <w:r w:rsidRPr="00FC37CC">
              <w:t>RWTH Aachen Business School</w:t>
            </w:r>
          </w:p>
          <w:p w14:paraId="5F34F820" w14:textId="76E8EA27" w:rsidR="008D4BA9" w:rsidRPr="008D4BA9" w:rsidRDefault="008D4BA9" w:rsidP="008D4BA9">
            <w:r w:rsidRPr="008D4BA9">
              <w:t>11/2019 – 12/2019</w:t>
            </w:r>
          </w:p>
          <w:p w14:paraId="606BDFB0" w14:textId="70126D82" w:rsidR="008D4BA9" w:rsidRDefault="008D4BA9" w:rsidP="008D4BA9">
            <w:pPr>
              <w:spacing w:after="240"/>
            </w:pPr>
            <w:r w:rsidRPr="008D4BA9">
              <w:t>Handling large data frames, implementing Machine Learning methodologies to make predictions, and analy</w:t>
            </w:r>
            <w:r>
              <w:t>z</w:t>
            </w:r>
            <w:r w:rsidRPr="008D4BA9">
              <w:t>ing and reporting the results.</w:t>
            </w:r>
          </w:p>
          <w:p w14:paraId="5922C6EC" w14:textId="6CFCB70B" w:rsidR="008D4BA9" w:rsidRPr="00FC37CC" w:rsidRDefault="008D4BA9" w:rsidP="008D4BA9">
            <w:r w:rsidRPr="008D4BA9">
              <w:rPr>
                <w:b/>
                <w:bCs/>
              </w:rPr>
              <w:t xml:space="preserve">Design and analysis of low-cost unmanned airship for flood relief with a novel multi-chamber concept, </w:t>
            </w:r>
            <w:r w:rsidRPr="00FC37CC">
              <w:t>Indian Institute of Space science and Technology</w:t>
            </w:r>
          </w:p>
          <w:p w14:paraId="36070BEB" w14:textId="2C440DED" w:rsidR="008D4BA9" w:rsidRDefault="008D4BA9" w:rsidP="008D4BA9">
            <w:r w:rsidRPr="008D4BA9">
              <w:t>01/2012 – 04/2012</w:t>
            </w:r>
          </w:p>
          <w:p w14:paraId="49D6FD29" w14:textId="0AEED1CA" w:rsidR="008D4BA9" w:rsidRPr="008D4BA9" w:rsidRDefault="008D4BA9" w:rsidP="008D4BA9">
            <w:r w:rsidRPr="008D4BA9">
              <w:t>Designing, manufacturing and flight testing a scale model of the airship.</w:t>
            </w:r>
          </w:p>
          <w:p w14:paraId="1E9EAE9F" w14:textId="08207263" w:rsidR="00DC6746" w:rsidRDefault="008D4BA9" w:rsidP="00C33808">
            <w:pPr>
              <w:pStyle w:val="Heading2"/>
            </w:pPr>
            <w:r w:rsidRPr="008D4BA9">
              <w:t>References</w:t>
            </w:r>
          </w:p>
          <w:p w14:paraId="3A989D51" w14:textId="77777777" w:rsidR="008D4BA9" w:rsidRDefault="008D4BA9" w:rsidP="008D4BA9">
            <w:pPr>
              <w:pStyle w:val="Date"/>
              <w:rPr>
                <w:b/>
              </w:rPr>
            </w:pPr>
            <w:r w:rsidRPr="008D4BA9">
              <w:rPr>
                <w:b/>
              </w:rPr>
              <w:t xml:space="preserve">Lisa </w:t>
            </w:r>
            <w:proofErr w:type="spellStart"/>
            <w:r w:rsidRPr="008D4BA9">
              <w:rPr>
                <w:b/>
              </w:rPr>
              <w:t>Berle</w:t>
            </w:r>
            <w:proofErr w:type="spellEnd"/>
            <w:r w:rsidRPr="008D4BA9">
              <w:rPr>
                <w:b/>
              </w:rPr>
              <w:t xml:space="preserve">, Project Leader &amp; Partner Management, </w:t>
            </w:r>
            <w:r w:rsidRPr="008D4BA9">
              <w:rPr>
                <w:bCs/>
              </w:rPr>
              <w:t>IMP³ROVE European Innovation Management Academy EWIV</w:t>
            </w:r>
            <w:r w:rsidRPr="008D4BA9">
              <w:rPr>
                <w:b/>
              </w:rPr>
              <w:t xml:space="preserve"> </w:t>
            </w:r>
          </w:p>
          <w:p w14:paraId="5CED4E18" w14:textId="28270931" w:rsidR="008D4BA9" w:rsidRPr="008D4BA9" w:rsidRDefault="008D4BA9" w:rsidP="008D4BA9">
            <w:pPr>
              <w:pStyle w:val="Date"/>
              <w:spacing w:after="240"/>
              <w:rPr>
                <w:bCs/>
              </w:rPr>
            </w:pPr>
            <w:hyperlink r:id="rId12" w:history="1">
              <w:r w:rsidRPr="008D4BA9">
                <w:rPr>
                  <w:rStyle w:val="Hyperlink"/>
                  <w:bCs/>
                </w:rPr>
                <w:t>lisa.berle@kearney.com</w:t>
              </w:r>
            </w:hyperlink>
          </w:p>
          <w:p w14:paraId="498B1D47" w14:textId="77777777" w:rsidR="008D4BA9" w:rsidRPr="008D4BA9" w:rsidRDefault="008D4BA9" w:rsidP="008D4BA9">
            <w:pPr>
              <w:pStyle w:val="Date"/>
              <w:rPr>
                <w:b/>
              </w:rPr>
            </w:pPr>
            <w:r w:rsidRPr="008D4BA9">
              <w:rPr>
                <w:b/>
              </w:rPr>
              <w:t>Sumeet Kumar, Project Manager</w:t>
            </w:r>
            <w:r w:rsidRPr="008D4BA9">
              <w:rPr>
                <w:bCs/>
              </w:rPr>
              <w:t>, Indian Space Research Organization</w:t>
            </w:r>
            <w:r w:rsidRPr="008D4BA9">
              <w:rPr>
                <w:b/>
              </w:rPr>
              <w:t xml:space="preserve"> </w:t>
            </w:r>
          </w:p>
          <w:p w14:paraId="5749367E" w14:textId="78EEF7F1" w:rsidR="00DC6746" w:rsidRPr="003B10C1" w:rsidRDefault="008D4BA9" w:rsidP="008D4BA9">
            <w:pPr>
              <w:pStyle w:val="Date"/>
              <w:spacing w:after="240"/>
              <w:rPr>
                <w:color w:val="FFFFFF" w:themeColor="background1"/>
                <w:lang w:val="en-IN"/>
              </w:rPr>
            </w:pPr>
            <w:r w:rsidRPr="008D4BA9">
              <w:rPr>
                <w:rStyle w:val="Hyperlink"/>
              </w:rPr>
              <w:t>sumeet@ursc.gov.in</w:t>
            </w:r>
          </w:p>
        </w:tc>
      </w:tr>
    </w:tbl>
    <w:p w14:paraId="34C04085" w14:textId="7A73829F" w:rsidR="0043117B" w:rsidRDefault="00C10128" w:rsidP="00DC6746"/>
    <w:sectPr w:rsidR="0043117B" w:rsidSect="00197138">
      <w:headerReference w:type="default" r:id="rId13"/>
      <w:pgSz w:w="12240" w:h="15840"/>
      <w:pgMar w:top="720" w:right="720" w:bottom="28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3E026E" w14:textId="77777777" w:rsidR="00C10128" w:rsidRDefault="00C10128" w:rsidP="000C45FF">
      <w:r>
        <w:separator/>
      </w:r>
    </w:p>
  </w:endnote>
  <w:endnote w:type="continuationSeparator" w:id="0">
    <w:p w14:paraId="4DB2D5A9" w14:textId="77777777" w:rsidR="00C10128" w:rsidRDefault="00C1012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331CF" w14:textId="77777777" w:rsidR="00C10128" w:rsidRDefault="00C10128" w:rsidP="000C45FF">
      <w:r>
        <w:separator/>
      </w:r>
    </w:p>
  </w:footnote>
  <w:footnote w:type="continuationSeparator" w:id="0">
    <w:p w14:paraId="35F9A3DF" w14:textId="77777777" w:rsidR="00C10128" w:rsidRDefault="00C1012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3CF27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6DBACA" wp14:editId="70A39CD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3" name="Graphic 1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B171C"/>
    <w:multiLevelType w:val="hybridMultilevel"/>
    <w:tmpl w:val="A4865C92"/>
    <w:lvl w:ilvl="0" w:tplc="2080392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E3ED6"/>
    <w:multiLevelType w:val="hybridMultilevel"/>
    <w:tmpl w:val="C7ACC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C0018"/>
    <w:multiLevelType w:val="hybridMultilevel"/>
    <w:tmpl w:val="8FFA167A"/>
    <w:lvl w:ilvl="0" w:tplc="9F005FD2">
      <w:start w:val="7"/>
      <w:numFmt w:val="bullet"/>
      <w:lvlText w:val="•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A5A7A"/>
    <w:multiLevelType w:val="hybridMultilevel"/>
    <w:tmpl w:val="67581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F3DDB"/>
    <w:multiLevelType w:val="hybridMultilevel"/>
    <w:tmpl w:val="8346A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86CF1"/>
    <w:multiLevelType w:val="hybridMultilevel"/>
    <w:tmpl w:val="2A6604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080392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9F31D6"/>
    <w:multiLevelType w:val="hybridMultilevel"/>
    <w:tmpl w:val="81E82DEE"/>
    <w:lvl w:ilvl="0" w:tplc="9F005FD2">
      <w:start w:val="7"/>
      <w:numFmt w:val="bullet"/>
      <w:lvlText w:val="•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514C2"/>
    <w:multiLevelType w:val="hybridMultilevel"/>
    <w:tmpl w:val="4B686270"/>
    <w:lvl w:ilvl="0" w:tplc="8C843DE8">
      <w:start w:val="7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1684F"/>
    <w:multiLevelType w:val="hybridMultilevel"/>
    <w:tmpl w:val="E21004BA"/>
    <w:lvl w:ilvl="0" w:tplc="2080392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4606F5"/>
    <w:multiLevelType w:val="hybridMultilevel"/>
    <w:tmpl w:val="2F761CB4"/>
    <w:lvl w:ilvl="0" w:tplc="2080392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C7E71"/>
    <w:multiLevelType w:val="hybridMultilevel"/>
    <w:tmpl w:val="79DC479C"/>
    <w:lvl w:ilvl="0" w:tplc="9F005FD2">
      <w:start w:val="7"/>
      <w:numFmt w:val="bullet"/>
      <w:lvlText w:val="•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0"/>
  </w:num>
  <w:num w:numId="6">
    <w:abstractNumId w:val="9"/>
  </w:num>
  <w:num w:numId="7">
    <w:abstractNumId w:val="6"/>
  </w:num>
  <w:num w:numId="8">
    <w:abstractNumId w:val="2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A6"/>
    <w:rsid w:val="00036450"/>
    <w:rsid w:val="00094499"/>
    <w:rsid w:val="000C45FF"/>
    <w:rsid w:val="000E3FD1"/>
    <w:rsid w:val="00112054"/>
    <w:rsid w:val="001525E1"/>
    <w:rsid w:val="00180329"/>
    <w:rsid w:val="0019001F"/>
    <w:rsid w:val="00197138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10BC"/>
    <w:rsid w:val="003254B5"/>
    <w:rsid w:val="0037121F"/>
    <w:rsid w:val="003A6B7D"/>
    <w:rsid w:val="003B06CA"/>
    <w:rsid w:val="003B10C1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05FF5"/>
    <w:rsid w:val="00715FCB"/>
    <w:rsid w:val="00743101"/>
    <w:rsid w:val="007775E1"/>
    <w:rsid w:val="007867A0"/>
    <w:rsid w:val="007927F5"/>
    <w:rsid w:val="00802CA0"/>
    <w:rsid w:val="008D4BA9"/>
    <w:rsid w:val="008E2AFC"/>
    <w:rsid w:val="009260CD"/>
    <w:rsid w:val="00952C25"/>
    <w:rsid w:val="009A763D"/>
    <w:rsid w:val="009F6C61"/>
    <w:rsid w:val="00A2118D"/>
    <w:rsid w:val="00AD76E2"/>
    <w:rsid w:val="00B20152"/>
    <w:rsid w:val="00B359E4"/>
    <w:rsid w:val="00B57D98"/>
    <w:rsid w:val="00B70850"/>
    <w:rsid w:val="00C066B6"/>
    <w:rsid w:val="00C10128"/>
    <w:rsid w:val="00C37BA1"/>
    <w:rsid w:val="00C4674C"/>
    <w:rsid w:val="00C506CF"/>
    <w:rsid w:val="00C72BED"/>
    <w:rsid w:val="00C9578B"/>
    <w:rsid w:val="00CB0055"/>
    <w:rsid w:val="00D2522B"/>
    <w:rsid w:val="00D422DE"/>
    <w:rsid w:val="00D426A6"/>
    <w:rsid w:val="00D5459D"/>
    <w:rsid w:val="00DA1F4D"/>
    <w:rsid w:val="00DC6746"/>
    <w:rsid w:val="00DD172A"/>
    <w:rsid w:val="00DF784F"/>
    <w:rsid w:val="00E25A26"/>
    <w:rsid w:val="00E4381A"/>
    <w:rsid w:val="00E55D74"/>
    <w:rsid w:val="00F60274"/>
    <w:rsid w:val="00F63A81"/>
    <w:rsid w:val="00F77FB9"/>
    <w:rsid w:val="00FB068F"/>
    <w:rsid w:val="00FC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8458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3B10C1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D426A6"/>
    <w:pPr>
      <w:spacing w:after="160" w:line="259" w:lineRule="auto"/>
      <w:ind w:left="720"/>
      <w:contextualSpacing/>
    </w:pPr>
    <w:rPr>
      <w:rFonts w:eastAsiaTheme="minorHAnsi"/>
      <w:sz w:val="22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lisa.berle@kearney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ttw\AppData\Local\Microsoft\Office\16.0\DTS\en-US%7b05D05D22-6127-459F-A11F-1442CC858DB8%7d\%7bF9542902-1D35-452E-97CC-5D962468F9E4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7AAB735D6284A1CB6E6E889FC9DA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06BA0-C2E5-4536-AA75-96DBC47D4C79}"/>
      </w:docPartPr>
      <w:docPartBody>
        <w:p w:rsidR="00000000" w:rsidRDefault="00BA15E7">
          <w:pPr>
            <w:pStyle w:val="F7AAB735D6284A1CB6E6E889FC9DA44B"/>
          </w:pPr>
          <w:r w:rsidRPr="00D5459D">
            <w:t>Profile</w:t>
          </w:r>
        </w:p>
      </w:docPartBody>
    </w:docPart>
    <w:docPart>
      <w:docPartPr>
        <w:name w:val="4E69CCB1C6CA44E78D68D0B41B87E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0DF10-CEE7-4871-8EB6-988B02DC8879}"/>
      </w:docPartPr>
      <w:docPartBody>
        <w:p w:rsidR="00000000" w:rsidRDefault="00BA15E7">
          <w:pPr>
            <w:pStyle w:val="4E69CCB1C6CA44E78D68D0B41B87E97B"/>
          </w:pPr>
          <w:r w:rsidRPr="00036450">
            <w:t>EDUCATION</w:t>
          </w:r>
        </w:p>
      </w:docPartBody>
    </w:docPart>
    <w:docPart>
      <w:docPartPr>
        <w:name w:val="2031C3C5B7F64EC5BAEA3A5D43233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5C211-18CA-46AD-8C7A-C13035DD00F5}"/>
      </w:docPartPr>
      <w:docPartBody>
        <w:p w:rsidR="00000000" w:rsidRDefault="00BA15E7">
          <w:pPr>
            <w:pStyle w:val="2031C3C5B7F64EC5BAEA3A5D43233FBC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455"/>
    <w:rsid w:val="00285455"/>
    <w:rsid w:val="00BA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64D7A424DA4B71B87708E296FBC19A">
    <w:name w:val="2C64D7A424DA4B71B87708E296FBC19A"/>
  </w:style>
  <w:style w:type="paragraph" w:customStyle="1" w:styleId="028EE342BAFD41C6952079E89D0DE79A">
    <w:name w:val="028EE342BAFD41C6952079E89D0DE79A"/>
  </w:style>
  <w:style w:type="paragraph" w:customStyle="1" w:styleId="F7AAB735D6284A1CB6E6E889FC9DA44B">
    <w:name w:val="F7AAB735D6284A1CB6E6E889FC9DA44B"/>
  </w:style>
  <w:style w:type="paragraph" w:customStyle="1" w:styleId="580710A4B8304C2481B4D63C6A04B91B">
    <w:name w:val="580710A4B8304C2481B4D63C6A04B91B"/>
  </w:style>
  <w:style w:type="paragraph" w:customStyle="1" w:styleId="A663E706D3794BFA9D72B28E5B4088E1">
    <w:name w:val="A663E706D3794BFA9D72B28E5B4088E1"/>
  </w:style>
  <w:style w:type="paragraph" w:customStyle="1" w:styleId="3F4268DECA66444094EE02400B179D20">
    <w:name w:val="3F4268DECA66444094EE02400B179D20"/>
  </w:style>
  <w:style w:type="paragraph" w:customStyle="1" w:styleId="52CFA2776BF3464C913DDDBD3C74510C">
    <w:name w:val="52CFA2776BF3464C913DDDBD3C74510C"/>
  </w:style>
  <w:style w:type="paragraph" w:customStyle="1" w:styleId="9DB53C53F0F14E74BDA7F2F629E8B3FA">
    <w:name w:val="9DB53C53F0F14E74BDA7F2F629E8B3FA"/>
  </w:style>
  <w:style w:type="paragraph" w:customStyle="1" w:styleId="F4558957575B4E72BABC542A621AEBF2">
    <w:name w:val="F4558957575B4E72BABC542A621AEBF2"/>
  </w:style>
  <w:style w:type="paragraph" w:customStyle="1" w:styleId="AA81C142D8A6498FAB1D9EC5E25952B9">
    <w:name w:val="AA81C142D8A6498FAB1D9EC5E25952B9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C837D49B37CE4AF984B678E7A21EBEA1">
    <w:name w:val="C837D49B37CE4AF984B678E7A21EBEA1"/>
  </w:style>
  <w:style w:type="paragraph" w:customStyle="1" w:styleId="A3DDA9F105914244A3DFAE771D9A1D7C">
    <w:name w:val="A3DDA9F105914244A3DFAE771D9A1D7C"/>
  </w:style>
  <w:style w:type="paragraph" w:customStyle="1" w:styleId="B611E602ACE046719CA5A14941B27415">
    <w:name w:val="B611E602ACE046719CA5A14941B27415"/>
  </w:style>
  <w:style w:type="paragraph" w:customStyle="1" w:styleId="E36C497957E0453A97AA8C8B99F9735F">
    <w:name w:val="E36C497957E0453A97AA8C8B99F9735F"/>
  </w:style>
  <w:style w:type="paragraph" w:customStyle="1" w:styleId="80E1BAB80B7C408B9B1D4B650675CDE3">
    <w:name w:val="80E1BAB80B7C408B9B1D4B650675CDE3"/>
  </w:style>
  <w:style w:type="paragraph" w:customStyle="1" w:styleId="D6F201427E9941D6AA5F1056E1CA973C">
    <w:name w:val="D6F201427E9941D6AA5F1056E1CA973C"/>
  </w:style>
  <w:style w:type="paragraph" w:customStyle="1" w:styleId="4E69CCB1C6CA44E78D68D0B41B87E97B">
    <w:name w:val="4E69CCB1C6CA44E78D68D0B41B87E97B"/>
  </w:style>
  <w:style w:type="paragraph" w:customStyle="1" w:styleId="20D35ACA01E14D5FA845EE99DD95CF19">
    <w:name w:val="20D35ACA01E14D5FA845EE99DD95CF19"/>
  </w:style>
  <w:style w:type="paragraph" w:customStyle="1" w:styleId="F180F252D3C94A56AFFF3EB88E857818">
    <w:name w:val="F180F252D3C94A56AFFF3EB88E857818"/>
  </w:style>
  <w:style w:type="paragraph" w:customStyle="1" w:styleId="4D7A1335600241959B9236E1F605DCEF">
    <w:name w:val="4D7A1335600241959B9236E1F605DCEF"/>
  </w:style>
  <w:style w:type="paragraph" w:customStyle="1" w:styleId="DB06EE1DB2ED4AFC8C55E281CD35EAEA">
    <w:name w:val="DB06EE1DB2ED4AFC8C55E281CD35EAEA"/>
  </w:style>
  <w:style w:type="paragraph" w:customStyle="1" w:styleId="028EB61A1C0448A1B3239F7D8AB91AC8">
    <w:name w:val="028EB61A1C0448A1B3239F7D8AB91AC8"/>
  </w:style>
  <w:style w:type="paragraph" w:customStyle="1" w:styleId="98A008379CA541A0A237AAB96B2916CE">
    <w:name w:val="98A008379CA541A0A237AAB96B2916CE"/>
  </w:style>
  <w:style w:type="paragraph" w:customStyle="1" w:styleId="C5D07839978141C3B5889E8616D6F604">
    <w:name w:val="C5D07839978141C3B5889E8616D6F604"/>
  </w:style>
  <w:style w:type="paragraph" w:customStyle="1" w:styleId="2031C3C5B7F64EC5BAEA3A5D43233FBC">
    <w:name w:val="2031C3C5B7F64EC5BAEA3A5D43233FBC"/>
  </w:style>
  <w:style w:type="paragraph" w:customStyle="1" w:styleId="0A3ABD0F0FE444B99F4805021DEDE230">
    <w:name w:val="0A3ABD0F0FE444B99F4805021DEDE230"/>
  </w:style>
  <w:style w:type="paragraph" w:customStyle="1" w:styleId="194F9CB17AF44488A09E408CA5B0F6E3">
    <w:name w:val="194F9CB17AF44488A09E408CA5B0F6E3"/>
  </w:style>
  <w:style w:type="paragraph" w:customStyle="1" w:styleId="162E444851EC4F47BB89E36FF829EC67">
    <w:name w:val="162E444851EC4F47BB89E36FF829EC67"/>
  </w:style>
  <w:style w:type="paragraph" w:customStyle="1" w:styleId="777FB73A571D447B83AB25B44425C9BE">
    <w:name w:val="777FB73A571D447B83AB25B44425C9BE"/>
  </w:style>
  <w:style w:type="paragraph" w:customStyle="1" w:styleId="5C0C2417042940ECB010D60DFD607F8E">
    <w:name w:val="5C0C2417042940ECB010D60DFD607F8E"/>
  </w:style>
  <w:style w:type="paragraph" w:customStyle="1" w:styleId="AA666F67CB974EA0B674C046CBB40451">
    <w:name w:val="AA666F67CB974EA0B674C046CBB40451"/>
  </w:style>
  <w:style w:type="paragraph" w:customStyle="1" w:styleId="096E9C1CFD95444D8FF4BFE83DD07BCA">
    <w:name w:val="096E9C1CFD95444D8FF4BFE83DD07BCA"/>
  </w:style>
  <w:style w:type="paragraph" w:customStyle="1" w:styleId="3751AB69A26649038CBDE7B7E3816C50">
    <w:name w:val="3751AB69A26649038CBDE7B7E3816C50"/>
  </w:style>
  <w:style w:type="paragraph" w:customStyle="1" w:styleId="3E75D4926D824596834F7561F773923F">
    <w:name w:val="3E75D4926D824596834F7561F773923F"/>
  </w:style>
  <w:style w:type="paragraph" w:customStyle="1" w:styleId="B2AEBAEE402A49FB959D091AD50A66AD">
    <w:name w:val="B2AEBAEE402A49FB959D091AD50A66AD"/>
  </w:style>
  <w:style w:type="paragraph" w:customStyle="1" w:styleId="4DD451D0B692434AAABC4E3ECBA732BB">
    <w:name w:val="4DD451D0B692434AAABC4E3ECBA732BB"/>
  </w:style>
  <w:style w:type="paragraph" w:customStyle="1" w:styleId="4F364F931C814682B00B20B1AAC0DE06">
    <w:name w:val="4F364F931C814682B00B20B1AAC0DE06"/>
  </w:style>
  <w:style w:type="paragraph" w:customStyle="1" w:styleId="6CC316A14E174B29B03D492D906BD22D">
    <w:name w:val="6CC316A14E174B29B03D492D906BD22D"/>
  </w:style>
  <w:style w:type="paragraph" w:customStyle="1" w:styleId="8633447912684E4DBE0F9EBC88C882BC">
    <w:name w:val="8633447912684E4DBE0F9EBC88C882BC"/>
  </w:style>
  <w:style w:type="paragraph" w:customStyle="1" w:styleId="9DA97CA94ACF426FB19D7F2D6D1D97F4">
    <w:name w:val="9DA97CA94ACF426FB19D7F2D6D1D97F4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E8C8DC8F71944405B1061AC6FFBB4D48">
    <w:name w:val="E8C8DC8F71944405B1061AC6FFBB4D48"/>
  </w:style>
  <w:style w:type="paragraph" w:customStyle="1" w:styleId="173427B55DC24E4684B544488F64782B">
    <w:name w:val="173427B55DC24E4684B544488F64782B"/>
    <w:rsid w:val="00285455"/>
  </w:style>
  <w:style w:type="paragraph" w:customStyle="1" w:styleId="519B48B1B5204739995405756ABD07D2">
    <w:name w:val="519B48B1B5204739995405756ABD07D2"/>
    <w:rsid w:val="00285455"/>
  </w:style>
  <w:style w:type="paragraph" w:customStyle="1" w:styleId="DBB52596918F455B9197735FE7EFD573">
    <w:name w:val="DBB52596918F455B9197735FE7EFD573"/>
    <w:rsid w:val="002854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{F9542902-1D35-452E-97CC-5D962468F9E4}tf00546271_win32.dotx</Template>
  <TotalTime>0</TotalTime>
  <Pages>2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2021-02-20T21:19:00Z</dcterms:created>
  <dcterms:modified xsi:type="dcterms:W3CDTF">2021-02-21T00:59:00Z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